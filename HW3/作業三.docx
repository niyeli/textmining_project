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39" w:rsidRPr="003B3F48" w:rsidRDefault="00C91C39" w:rsidP="003B3F48">
      <w:pPr>
        <w:rPr>
          <w:rStyle w:val="af0"/>
        </w:rPr>
      </w:pPr>
    </w:p>
    <w:p w:rsidR="008726A9" w:rsidRPr="003B3F48" w:rsidRDefault="008726A9" w:rsidP="003B3F48">
      <w:pPr>
        <w:pStyle w:val="ad"/>
        <w:numPr>
          <w:ilvl w:val="0"/>
          <w:numId w:val="19"/>
        </w:numPr>
        <w:ind w:leftChars="0"/>
        <w:rPr>
          <w:rStyle w:val="af0"/>
        </w:rPr>
      </w:pPr>
      <w:proofErr w:type="spellStart"/>
      <w:r w:rsidRPr="003B3F48">
        <w:rPr>
          <w:rStyle w:val="af0"/>
        </w:rPr>
        <w:t>執行環境</w:t>
      </w:r>
      <w:proofErr w:type="spellEnd"/>
      <w:r w:rsidRPr="003B3F48">
        <w:rPr>
          <w:rStyle w:val="af0"/>
        </w:rPr>
        <w:t xml:space="preserve"> &amp; </w:t>
      </w:r>
      <w:proofErr w:type="spellStart"/>
      <w:r w:rsidRPr="003B3F48">
        <w:rPr>
          <w:rStyle w:val="af0"/>
        </w:rPr>
        <w:t>作業系統</w:t>
      </w:r>
      <w:proofErr w:type="spellEnd"/>
    </w:p>
    <w:p w:rsidR="008726A9" w:rsidRPr="002C4E93" w:rsidRDefault="008726A9" w:rsidP="002C4E93">
      <w:pPr>
        <w:pStyle w:val="2"/>
        <w:spacing w:line="240" w:lineRule="auto"/>
        <w:rPr>
          <w:rStyle w:val="af0"/>
          <w:i w:val="0"/>
          <w:lang w:eastAsia="zh-TW"/>
        </w:rPr>
      </w:pPr>
      <w:proofErr w:type="spellStart"/>
      <w:r w:rsidRPr="003B3F48">
        <w:rPr>
          <w:rStyle w:val="af0"/>
          <w:i w:val="0"/>
        </w:rPr>
        <w:t>本次採用的作業系統為</w:t>
      </w:r>
      <w:r w:rsidRPr="003B3F48">
        <w:rPr>
          <w:rStyle w:val="af0"/>
          <w:i w:val="0"/>
        </w:rPr>
        <w:t>win</w:t>
      </w:r>
      <w:proofErr w:type="spellEnd"/>
      <w:r w:rsidRPr="003B3F48">
        <w:rPr>
          <w:rStyle w:val="af0"/>
          <w:i w:val="0"/>
        </w:rPr>
        <w:t xml:space="preserve"> 10 64</w:t>
      </w:r>
      <w:r w:rsidRPr="003B3F48">
        <w:rPr>
          <w:rStyle w:val="af0"/>
          <w:i w:val="0"/>
        </w:rPr>
        <w:t>位元，執行環境</w:t>
      </w:r>
      <w:r w:rsidR="0021267C" w:rsidRPr="003B3F48">
        <w:rPr>
          <w:rStyle w:val="af0"/>
          <w:rFonts w:hint="eastAsia"/>
          <w:i w:val="0"/>
        </w:rPr>
        <w:t>為</w:t>
      </w:r>
      <w:r w:rsidR="0021267C" w:rsidRPr="003B3F48">
        <w:rPr>
          <w:rStyle w:val="af0"/>
          <w:rFonts w:hint="eastAsia"/>
          <w:i w:val="0"/>
        </w:rPr>
        <w:t xml:space="preserve">Visual Studio </w:t>
      </w:r>
      <w:proofErr w:type="spellStart"/>
      <w:r w:rsidR="0021267C" w:rsidRPr="003B3F48">
        <w:rPr>
          <w:rStyle w:val="af0"/>
          <w:rFonts w:hint="eastAsia"/>
          <w:i w:val="0"/>
        </w:rPr>
        <w:t>Code</w:t>
      </w:r>
      <w:r w:rsidR="0021267C" w:rsidRPr="003B3F48">
        <w:rPr>
          <w:rStyle w:val="af0"/>
          <w:rFonts w:hint="eastAsia"/>
          <w:i w:val="0"/>
        </w:rPr>
        <w:t>，</w:t>
      </w:r>
      <w:r w:rsidRPr="003B3F48">
        <w:rPr>
          <w:rStyle w:val="af0"/>
          <w:i w:val="0"/>
        </w:rPr>
        <w:t>需要預先安裝</w:t>
      </w:r>
      <w:hyperlink r:id="rId7" w:history="1">
        <w:r w:rsidRPr="003B3F48">
          <w:rPr>
            <w:rStyle w:val="af0"/>
            <w:i w:val="0"/>
          </w:rPr>
          <w:t>Natural</w:t>
        </w:r>
        <w:proofErr w:type="spellEnd"/>
        <w:r w:rsidRPr="003B3F48">
          <w:rPr>
            <w:rStyle w:val="af0"/>
            <w:i w:val="0"/>
          </w:rPr>
          <w:t xml:space="preserve"> Language Toolkit</w:t>
        </w:r>
      </w:hyperlink>
      <w:r w:rsidRPr="003B3F48">
        <w:rPr>
          <w:rStyle w:val="af0"/>
          <w:i w:val="0"/>
        </w:rPr>
        <w:t xml:space="preserve"> tool </w:t>
      </w:r>
      <w:r w:rsidRPr="003B3F48">
        <w:rPr>
          <w:rStyle w:val="af0"/>
          <w:i w:val="0"/>
        </w:rPr>
        <w:t>。</w:t>
      </w:r>
      <w:r w:rsidRPr="003B3F48">
        <w:rPr>
          <w:rStyle w:val="af0"/>
          <w:i w:val="0"/>
          <w:lang w:eastAsia="zh-TW"/>
        </w:rPr>
        <w:t>首先要先在電腦用</w:t>
      </w:r>
      <w:proofErr w:type="spellStart"/>
      <w:r w:rsidRPr="003B3F48">
        <w:rPr>
          <w:rStyle w:val="af0"/>
          <w:i w:val="0"/>
          <w:lang w:eastAsia="zh-TW"/>
        </w:rPr>
        <w:t>cmd</w:t>
      </w:r>
      <w:proofErr w:type="spellEnd"/>
      <w:r w:rsidRPr="003B3F48">
        <w:rPr>
          <w:rStyle w:val="af0"/>
          <w:i w:val="0"/>
          <w:lang w:eastAsia="zh-TW"/>
        </w:rPr>
        <w:t>安裝</w:t>
      </w:r>
      <w:r w:rsidR="003B3F48" w:rsidRPr="003B3F48">
        <w:rPr>
          <w:rStyle w:val="af0"/>
          <w:rFonts w:hint="eastAsia"/>
          <w:i w:val="0"/>
          <w:lang w:eastAsia="zh-TW"/>
        </w:rPr>
        <w:t>各個</w:t>
      </w:r>
      <w:r w:rsidR="003B3F48" w:rsidRPr="003B3F48">
        <w:rPr>
          <w:rStyle w:val="af0"/>
          <w:rFonts w:hint="eastAsia"/>
          <w:i w:val="0"/>
          <w:lang w:eastAsia="zh-TW"/>
        </w:rPr>
        <w:t>tool</w:t>
      </w:r>
      <w:r w:rsidR="0076238F">
        <w:rPr>
          <w:rStyle w:val="af0"/>
          <w:i w:val="0"/>
          <w:lang w:eastAsia="zh-TW"/>
        </w:rPr>
        <w:t>的工具包</w:t>
      </w:r>
    </w:p>
    <w:p w:rsidR="008726A9" w:rsidRPr="003B3F48" w:rsidRDefault="008726A9" w:rsidP="003B3F48">
      <w:pPr>
        <w:pStyle w:val="ad"/>
        <w:numPr>
          <w:ilvl w:val="0"/>
          <w:numId w:val="19"/>
        </w:numPr>
        <w:ind w:leftChars="0"/>
        <w:rPr>
          <w:rStyle w:val="af0"/>
        </w:rPr>
      </w:pPr>
      <w:proofErr w:type="spellStart"/>
      <w:r w:rsidRPr="003B3F48">
        <w:rPr>
          <w:rStyle w:val="af0"/>
        </w:rPr>
        <w:t>程式語言</w:t>
      </w:r>
      <w:proofErr w:type="spellEnd"/>
      <w:r w:rsidRPr="003B3F48">
        <w:rPr>
          <w:rStyle w:val="af0"/>
        </w:rPr>
        <w:t xml:space="preserve">, </w:t>
      </w:r>
      <w:proofErr w:type="spellStart"/>
      <w:r w:rsidRPr="003B3F48">
        <w:rPr>
          <w:rStyle w:val="af0"/>
        </w:rPr>
        <w:t>版本</w:t>
      </w:r>
      <w:proofErr w:type="spellEnd"/>
    </w:p>
    <w:p w:rsidR="00CB0CC3" w:rsidRPr="003B3F48" w:rsidRDefault="00CB0CC3" w:rsidP="003B3F48">
      <w:pPr>
        <w:rPr>
          <w:rStyle w:val="af0"/>
        </w:rPr>
      </w:pPr>
      <w:proofErr w:type="spellStart"/>
      <w:r w:rsidRPr="003B3F48">
        <w:rPr>
          <w:rStyle w:val="af0"/>
        </w:rPr>
        <w:t>使用的程式語言和版本為</w:t>
      </w:r>
      <w:r w:rsidRPr="003B3F48">
        <w:rPr>
          <w:rStyle w:val="af0"/>
        </w:rPr>
        <w:t>python</w:t>
      </w:r>
      <w:proofErr w:type="spellEnd"/>
      <w:r w:rsidRPr="003B3F48">
        <w:rPr>
          <w:rStyle w:val="af0"/>
        </w:rPr>
        <w:t xml:space="preserve"> 3.7</w:t>
      </w:r>
      <w:r w:rsidRPr="003B3F48">
        <w:rPr>
          <w:rStyle w:val="af0"/>
        </w:rPr>
        <w:t>。</w:t>
      </w:r>
      <w:r w:rsidRPr="003B3F48">
        <w:rPr>
          <w:rStyle w:val="af0"/>
        </w:rPr>
        <w:t xml:space="preserve"> </w:t>
      </w:r>
    </w:p>
    <w:p w:rsidR="008726A9" w:rsidRPr="003B3F48" w:rsidRDefault="008726A9" w:rsidP="003B3F48">
      <w:pPr>
        <w:pStyle w:val="ad"/>
        <w:numPr>
          <w:ilvl w:val="0"/>
          <w:numId w:val="19"/>
        </w:numPr>
        <w:ind w:leftChars="0"/>
        <w:rPr>
          <w:rStyle w:val="af0"/>
        </w:rPr>
      </w:pPr>
      <w:proofErr w:type="spellStart"/>
      <w:r w:rsidRPr="003B3F48">
        <w:rPr>
          <w:rStyle w:val="af0"/>
        </w:rPr>
        <w:t>執行方式</w:t>
      </w:r>
      <w:proofErr w:type="spellEnd"/>
    </w:p>
    <w:p w:rsidR="00CB0CC3" w:rsidRPr="003B3F48" w:rsidRDefault="00A072ED" w:rsidP="003B3F48">
      <w:pPr>
        <w:rPr>
          <w:rStyle w:val="af0"/>
          <w:lang w:eastAsia="zh-TW"/>
        </w:rPr>
      </w:pPr>
      <w:r w:rsidRPr="003B3F48">
        <w:rPr>
          <w:rStyle w:val="af0"/>
        </w:rPr>
        <w:t>先</w:t>
      </w:r>
      <w:r w:rsidRPr="003B3F48">
        <w:rPr>
          <w:rStyle w:val="af0"/>
          <w:rFonts w:hint="eastAsia"/>
        </w:rPr>
        <w:t>將要處理的</w:t>
      </w:r>
      <w:r w:rsidR="00002D97">
        <w:rPr>
          <w:rStyle w:val="af0"/>
          <w:rFonts w:hint="eastAsia"/>
          <w:lang w:eastAsia="zh-TW"/>
        </w:rPr>
        <w:t>1095</w:t>
      </w:r>
      <w:r w:rsidR="00002D97">
        <w:rPr>
          <w:rStyle w:val="af0"/>
          <w:rFonts w:hint="eastAsia"/>
          <w:lang w:eastAsia="zh-TW"/>
        </w:rPr>
        <w:t>個</w:t>
      </w:r>
      <w:proofErr w:type="spellStart"/>
      <w:r w:rsidRPr="003B3F48">
        <w:rPr>
          <w:rStyle w:val="af0"/>
          <w:rFonts w:hint="eastAsia"/>
        </w:rPr>
        <w:t>文字</w:t>
      </w:r>
      <w:proofErr w:type="spellEnd"/>
      <w:r w:rsidR="00002D97">
        <w:rPr>
          <w:rStyle w:val="af0"/>
          <w:rFonts w:hint="eastAsia"/>
          <w:lang w:eastAsia="zh-TW"/>
        </w:rPr>
        <w:t>檔案存到</w:t>
      </w:r>
      <w:r w:rsidR="00002D97">
        <w:rPr>
          <w:rStyle w:val="af0"/>
          <w:rFonts w:hint="eastAsia"/>
          <w:lang w:eastAsia="zh-TW"/>
        </w:rPr>
        <w:t>IRTM</w:t>
      </w:r>
      <w:r w:rsidR="00002D97">
        <w:rPr>
          <w:rStyle w:val="af0"/>
          <w:rFonts w:hint="eastAsia"/>
          <w:lang w:eastAsia="zh-TW"/>
        </w:rPr>
        <w:t>的資料夾，</w:t>
      </w:r>
      <w:r w:rsidR="0076238F">
        <w:rPr>
          <w:rStyle w:val="af0"/>
          <w:rFonts w:hint="eastAsia"/>
          <w:lang w:eastAsia="zh-TW"/>
        </w:rPr>
        <w:t>tr</w:t>
      </w:r>
      <w:r w:rsidR="0076238F">
        <w:rPr>
          <w:rStyle w:val="af0"/>
          <w:lang w:eastAsia="zh-TW"/>
        </w:rPr>
        <w:t xml:space="preserve">aining data </w:t>
      </w:r>
      <w:r w:rsidR="0076238F">
        <w:rPr>
          <w:rStyle w:val="af0"/>
          <w:rFonts w:hint="eastAsia"/>
          <w:lang w:eastAsia="zh-TW"/>
        </w:rPr>
        <w:t>的文件分類</w:t>
      </w:r>
      <w:r w:rsidR="0076238F">
        <w:rPr>
          <w:rStyle w:val="af0"/>
          <w:rFonts w:hint="eastAsia"/>
          <w:lang w:eastAsia="zh-TW"/>
        </w:rPr>
        <w:t>txt</w:t>
      </w:r>
      <w:r w:rsidR="0076238F">
        <w:rPr>
          <w:rStyle w:val="af0"/>
          <w:rFonts w:hint="eastAsia"/>
          <w:lang w:eastAsia="zh-TW"/>
        </w:rPr>
        <w:t>檔</w:t>
      </w:r>
      <w:r w:rsidR="0076238F">
        <w:rPr>
          <w:rStyle w:val="af0"/>
          <w:rFonts w:hint="eastAsia"/>
          <w:lang w:eastAsia="zh-TW"/>
        </w:rPr>
        <w:t>-</w:t>
      </w:r>
      <w:r w:rsidR="0076238F" w:rsidRPr="0076238F">
        <w:rPr>
          <w:rStyle w:val="af0"/>
          <w:lang w:eastAsia="zh-TW"/>
        </w:rPr>
        <w:t>classification</w:t>
      </w:r>
      <w:r w:rsidR="0076238F">
        <w:rPr>
          <w:rStyle w:val="af0"/>
          <w:lang w:eastAsia="zh-TW"/>
        </w:rPr>
        <w:t>.txt</w:t>
      </w:r>
      <w:r w:rsidR="0076238F">
        <w:rPr>
          <w:rStyle w:val="af0"/>
          <w:rFonts w:hint="eastAsia"/>
          <w:lang w:eastAsia="zh-TW"/>
        </w:rPr>
        <w:t>與</w:t>
      </w:r>
      <w:r w:rsidR="00453F61" w:rsidRPr="003B3F48">
        <w:rPr>
          <w:rStyle w:val="af0"/>
        </w:rPr>
        <w:t>python</w:t>
      </w:r>
      <w:r w:rsidRPr="003B3F48">
        <w:rPr>
          <w:rStyle w:val="af0"/>
          <w:rFonts w:hint="eastAsia"/>
        </w:rPr>
        <w:t xml:space="preserve"> </w:t>
      </w:r>
      <w:r w:rsidRPr="003B3F48">
        <w:rPr>
          <w:rStyle w:val="af0"/>
        </w:rPr>
        <w:t>source</w:t>
      </w:r>
      <w:r w:rsidR="00453F61" w:rsidRPr="003B3F48">
        <w:rPr>
          <w:rStyle w:val="af0"/>
        </w:rPr>
        <w:t xml:space="preserve"> code </w:t>
      </w:r>
      <w:proofErr w:type="spellStart"/>
      <w:r w:rsidR="00453F61" w:rsidRPr="003B3F48">
        <w:rPr>
          <w:rStyle w:val="af0"/>
        </w:rPr>
        <w:t>存放在同一個資料夾，使用</w:t>
      </w:r>
      <w:r w:rsidR="00453F61" w:rsidRPr="003B3F48">
        <w:rPr>
          <w:rStyle w:val="af0"/>
        </w:rPr>
        <w:t>Visual</w:t>
      </w:r>
      <w:proofErr w:type="spellEnd"/>
      <w:r w:rsidR="00453F61" w:rsidRPr="003B3F48">
        <w:rPr>
          <w:rStyle w:val="af0"/>
        </w:rPr>
        <w:t xml:space="preserve"> Studio Code </w:t>
      </w:r>
      <w:proofErr w:type="spellStart"/>
      <w:r w:rsidR="00453F61" w:rsidRPr="003B3F48">
        <w:rPr>
          <w:rStyle w:val="af0"/>
        </w:rPr>
        <w:t>編寫完後，</w:t>
      </w:r>
      <w:r w:rsidR="00453F61" w:rsidRPr="003B3F48">
        <w:rPr>
          <w:rStyle w:val="af0"/>
        </w:rPr>
        <w:t>cmd</w:t>
      </w:r>
      <w:proofErr w:type="spellEnd"/>
      <w:r w:rsidR="00453F61" w:rsidRPr="003B3F48">
        <w:rPr>
          <w:rStyle w:val="af0"/>
        </w:rPr>
        <w:t xml:space="preserve"> </w:t>
      </w:r>
      <w:proofErr w:type="spellStart"/>
      <w:r w:rsidR="00453F61" w:rsidRPr="003B3F48">
        <w:rPr>
          <w:rStyle w:val="af0"/>
        </w:rPr>
        <w:t>執行</w:t>
      </w:r>
      <w:r w:rsidR="006049A2" w:rsidRPr="003B3F48">
        <w:rPr>
          <w:rStyle w:val="af0"/>
          <w:rFonts w:hint="eastAsia"/>
        </w:rPr>
        <w:t>python</w:t>
      </w:r>
      <w:r w:rsidR="00453F61" w:rsidRPr="003B3F48">
        <w:rPr>
          <w:rStyle w:val="af0"/>
        </w:rPr>
        <w:t>程式</w:t>
      </w:r>
      <w:proofErr w:type="spellEnd"/>
      <w:r w:rsidR="00453F61" w:rsidRPr="003B3F48">
        <w:rPr>
          <w:rStyle w:val="af0"/>
        </w:rPr>
        <w:t>。</w:t>
      </w:r>
    </w:p>
    <w:p w:rsidR="00BB0ED9" w:rsidRPr="003B3F48" w:rsidRDefault="00BB0ED9" w:rsidP="003B3F48">
      <w:pPr>
        <w:pStyle w:val="ad"/>
        <w:numPr>
          <w:ilvl w:val="0"/>
          <w:numId w:val="20"/>
        </w:numPr>
        <w:ind w:leftChars="0"/>
        <w:rPr>
          <w:rStyle w:val="af0"/>
        </w:rPr>
      </w:pPr>
      <w:proofErr w:type="spellStart"/>
      <w:r w:rsidRPr="003B3F48">
        <w:rPr>
          <w:rStyle w:val="af0"/>
          <w:rFonts w:hint="eastAsia"/>
        </w:rPr>
        <w:t>執行畫面</w:t>
      </w:r>
      <w:proofErr w:type="spellEnd"/>
    </w:p>
    <w:p w:rsidR="00BB0ED9" w:rsidRPr="003B3F48" w:rsidRDefault="00BB0ED9" w:rsidP="003B3F48">
      <w:pPr>
        <w:rPr>
          <w:rStyle w:val="af0"/>
        </w:rPr>
      </w:pPr>
    </w:p>
    <w:p w:rsidR="00BB0ED9" w:rsidRPr="003B3F48" w:rsidRDefault="00BB0ED9" w:rsidP="003B3F48">
      <w:pPr>
        <w:rPr>
          <w:rStyle w:val="af0"/>
        </w:rPr>
      </w:pPr>
    </w:p>
    <w:p w:rsidR="008726A9" w:rsidRPr="003B3F48" w:rsidRDefault="008726A9" w:rsidP="003B3F48">
      <w:pPr>
        <w:pStyle w:val="ad"/>
        <w:numPr>
          <w:ilvl w:val="0"/>
          <w:numId w:val="19"/>
        </w:numPr>
        <w:ind w:leftChars="0"/>
        <w:rPr>
          <w:rStyle w:val="af0"/>
        </w:rPr>
      </w:pPr>
      <w:proofErr w:type="spellStart"/>
      <w:r w:rsidRPr="003B3F48">
        <w:rPr>
          <w:rStyle w:val="af0"/>
        </w:rPr>
        <w:t>作業處理邏輯說明</w:t>
      </w:r>
      <w:proofErr w:type="spellEnd"/>
      <w:r w:rsidRPr="003B3F48">
        <w:rPr>
          <w:rStyle w:val="af0"/>
        </w:rPr>
        <w:t xml:space="preserve"> </w:t>
      </w:r>
    </w:p>
    <w:p w:rsidR="00CB0CC3" w:rsidRPr="003B3F48" w:rsidRDefault="00A82EA7" w:rsidP="003B3F48">
      <w:pPr>
        <w:rPr>
          <w:rStyle w:val="af0"/>
        </w:rPr>
      </w:pPr>
      <w:proofErr w:type="spellStart"/>
      <w:r>
        <w:rPr>
          <w:rStyle w:val="af0"/>
        </w:rPr>
        <w:t>首先要</w:t>
      </w:r>
      <w:proofErr w:type="spellEnd"/>
      <w:r w:rsidR="00CB0CC3" w:rsidRPr="003B3F48">
        <w:rPr>
          <w:rStyle w:val="af0"/>
        </w:rPr>
        <w:t xml:space="preserve"> import </w:t>
      </w:r>
      <w:proofErr w:type="spellStart"/>
      <w:r w:rsidR="00CB0CC3" w:rsidRPr="003B3F48">
        <w:rPr>
          <w:rStyle w:val="af0"/>
        </w:rPr>
        <w:t>多項套件，例如</w:t>
      </w:r>
      <w:proofErr w:type="spellEnd"/>
      <w:r w:rsidR="00CB0CC3" w:rsidRPr="003B3F48">
        <w:rPr>
          <w:rStyle w:val="af0"/>
        </w:rPr>
        <w:t>:</w:t>
      </w:r>
    </w:p>
    <w:tbl>
      <w:tblPr>
        <w:tblStyle w:val="ac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CB0CC3" w:rsidRPr="003B3F48" w:rsidTr="00E631F9">
        <w:trPr>
          <w:trHeight w:val="2232"/>
        </w:trPr>
        <w:tc>
          <w:tcPr>
            <w:tcW w:w="10632" w:type="dxa"/>
          </w:tcPr>
          <w:p w:rsidR="008C5B82" w:rsidRPr="008C5B82" w:rsidRDefault="008C5B82" w:rsidP="008C5B82">
            <w:pPr>
              <w:shd w:val="clear" w:color="auto" w:fill="1E1E1E"/>
              <w:spacing w:line="33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import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math</w:t>
            </w:r>
          </w:p>
          <w:p w:rsidR="008C5B82" w:rsidRPr="008C5B82" w:rsidRDefault="008C5B82" w:rsidP="008C5B82">
            <w:pPr>
              <w:shd w:val="clear" w:color="auto" w:fill="1E1E1E"/>
              <w:spacing w:line="33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import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string</w:t>
            </w:r>
          </w:p>
          <w:p w:rsidR="008C5B82" w:rsidRPr="008C5B82" w:rsidRDefault="008C5B82" w:rsidP="008C5B82">
            <w:pPr>
              <w:shd w:val="clear" w:color="auto" w:fill="1E1E1E"/>
              <w:spacing w:line="33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from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proofErr w:type="gram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nltk.stem</w:t>
            </w:r>
            <w:proofErr w:type="spellEnd"/>
            <w:proofErr w:type="gramEnd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import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</w:t>
            </w:r>
            <w:proofErr w:type="spell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PorterStemmer</w:t>
            </w:r>
            <w:proofErr w:type="spellEnd"/>
          </w:p>
          <w:p w:rsidR="008C5B82" w:rsidRPr="008C5B82" w:rsidRDefault="008C5B82" w:rsidP="008C5B82">
            <w:pPr>
              <w:shd w:val="clear" w:color="auto" w:fill="1E1E1E"/>
              <w:spacing w:line="33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from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proofErr w:type="gram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nltk.tokenize</w:t>
            </w:r>
            <w:proofErr w:type="spellEnd"/>
            <w:proofErr w:type="gramEnd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import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WordPunctTokenizer</w:t>
            </w:r>
            <w:proofErr w:type="spellEnd"/>
          </w:p>
          <w:p w:rsidR="008C5B82" w:rsidRPr="008C5B82" w:rsidRDefault="008C5B82" w:rsidP="008C5B82">
            <w:pPr>
              <w:shd w:val="clear" w:color="auto" w:fill="1E1E1E"/>
              <w:spacing w:line="33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from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proofErr w:type="gram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nltk.tokenize</w:t>
            </w:r>
            <w:proofErr w:type="spellEnd"/>
            <w:proofErr w:type="gramEnd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import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word_tokenize</w:t>
            </w:r>
            <w:proofErr w:type="spellEnd"/>
          </w:p>
          <w:p w:rsidR="008C5B82" w:rsidRPr="008C5B82" w:rsidRDefault="008C5B82" w:rsidP="008C5B82">
            <w:pPr>
              <w:shd w:val="clear" w:color="auto" w:fill="1E1E1E"/>
              <w:spacing w:line="33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from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proofErr w:type="gram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nltk.tokenize</w:t>
            </w:r>
            <w:proofErr w:type="spellEnd"/>
            <w:proofErr w:type="gramEnd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import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wordpunct_tokenize</w:t>
            </w:r>
            <w:proofErr w:type="spellEnd"/>
          </w:p>
          <w:p w:rsidR="00CB0CC3" w:rsidRDefault="008C5B82" w:rsidP="008C5B82">
            <w:pPr>
              <w:shd w:val="clear" w:color="auto" w:fill="1E1E1E"/>
              <w:spacing w:line="33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from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proofErr w:type="gram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nltk.corpus</w:t>
            </w:r>
            <w:proofErr w:type="spellEnd"/>
            <w:proofErr w:type="gramEnd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r w:rsidRPr="008C5B82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import</w:t>
            </w:r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r w:rsidRPr="008C5B82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stopwords</w:t>
            </w:r>
            <w:proofErr w:type="spellEnd"/>
          </w:p>
          <w:p w:rsidR="00A41211" w:rsidRPr="003D59C3" w:rsidRDefault="00A41211" w:rsidP="008C5B82">
            <w:pPr>
              <w:shd w:val="clear" w:color="auto" w:fill="1E1E1E"/>
              <w:spacing w:line="330" w:lineRule="atLeast"/>
              <w:rPr>
                <w:rStyle w:val="af0"/>
                <w:rFonts w:ascii="Consolas" w:eastAsia="新細明體" w:hAnsi="Consolas" w:cs="新細明體"/>
                <w:iCs w:val="0"/>
                <w:color w:val="D4D4D4"/>
                <w:szCs w:val="24"/>
                <w:lang w:eastAsia="zh-TW"/>
              </w:rPr>
            </w:pPr>
            <w:r w:rsidRPr="00A41211">
              <w:rPr>
                <w:rStyle w:val="af0"/>
                <w:rFonts w:ascii="Consolas" w:eastAsia="新細明體" w:hAnsi="Consolas" w:cs="新細明體"/>
                <w:iCs w:val="0"/>
                <w:color w:val="5B9BD5" w:themeColor="accent1"/>
                <w:szCs w:val="24"/>
                <w:lang w:eastAsia="zh-TW"/>
              </w:rPr>
              <w:t>import</w:t>
            </w:r>
            <w:r w:rsidRPr="00A41211">
              <w:rPr>
                <w:rStyle w:val="af0"/>
                <w:rFonts w:ascii="Consolas" w:eastAsia="新細明體" w:hAnsi="Consolas" w:cs="新細明體"/>
                <w:iCs w:val="0"/>
                <w:color w:val="D4D4D4"/>
                <w:szCs w:val="24"/>
                <w:lang w:eastAsia="zh-TW"/>
              </w:rPr>
              <w:t xml:space="preserve"> </w:t>
            </w:r>
            <w:proofErr w:type="spellStart"/>
            <w:r w:rsidRPr="00A41211">
              <w:rPr>
                <w:rStyle w:val="af0"/>
                <w:rFonts w:ascii="Consolas" w:eastAsia="新細明體" w:hAnsi="Consolas" w:cs="新細明體"/>
                <w:iCs w:val="0"/>
                <w:color w:val="D4D4D4"/>
                <w:szCs w:val="24"/>
                <w:lang w:eastAsia="zh-TW"/>
              </w:rPr>
              <w:t>nltk</w:t>
            </w:r>
            <w:proofErr w:type="spellEnd"/>
          </w:p>
        </w:tc>
      </w:tr>
    </w:tbl>
    <w:p w:rsidR="00CF4748" w:rsidRDefault="00A41211" w:rsidP="00A41211">
      <w:pPr>
        <w:pStyle w:val="ad"/>
        <w:numPr>
          <w:ilvl w:val="0"/>
          <w:numId w:val="20"/>
        </w:numPr>
        <w:ind w:leftChars="0"/>
        <w:rPr>
          <w:rStyle w:val="af0"/>
          <w:lang w:eastAsia="zh-TW"/>
        </w:rPr>
      </w:pPr>
      <w:r>
        <w:rPr>
          <w:rStyle w:val="af0"/>
          <w:rFonts w:hint="eastAsia"/>
          <w:lang w:eastAsia="zh-TW"/>
        </w:rPr>
        <w:t>一開始先將</w:t>
      </w:r>
      <w:r w:rsidR="00FC5BE4">
        <w:rPr>
          <w:rStyle w:val="af0"/>
          <w:rFonts w:hint="eastAsia"/>
          <w:lang w:eastAsia="zh-TW"/>
        </w:rPr>
        <w:t>training</w:t>
      </w:r>
      <w:r>
        <w:rPr>
          <w:rStyle w:val="af0"/>
          <w:rFonts w:hint="eastAsia"/>
          <w:lang w:eastAsia="zh-TW"/>
        </w:rPr>
        <w:t>分類的文件編號取出，用</w:t>
      </w:r>
      <w:proofErr w:type="spellStart"/>
      <w:r w:rsidRPr="00A41211">
        <w:rPr>
          <w:rStyle w:val="af0"/>
          <w:lang w:eastAsia="zh-TW"/>
        </w:rPr>
        <w:t>dict_xx</w:t>
      </w:r>
      <w:proofErr w:type="spellEnd"/>
      <w:r w:rsidRPr="00A41211">
        <w:rPr>
          <w:rStyle w:val="af0"/>
          <w:lang w:eastAsia="zh-TW"/>
        </w:rPr>
        <w:t>={}</w:t>
      </w:r>
      <w:r>
        <w:rPr>
          <w:rStyle w:val="af0"/>
          <w:rFonts w:hint="eastAsia"/>
          <w:lang w:eastAsia="zh-TW"/>
        </w:rPr>
        <w:t>紀錄文件</w:t>
      </w:r>
      <w:r>
        <w:rPr>
          <w:rStyle w:val="af0"/>
          <w:rFonts w:hint="eastAsia"/>
          <w:lang w:eastAsia="zh-TW"/>
        </w:rPr>
        <w:t>i</w:t>
      </w:r>
      <w:r>
        <w:rPr>
          <w:rStyle w:val="af0"/>
          <w:lang w:eastAsia="zh-TW"/>
        </w:rPr>
        <w:t>d</w:t>
      </w:r>
    </w:p>
    <w:p w:rsidR="00E631F9" w:rsidRDefault="00A41211" w:rsidP="00E631F9">
      <w:pPr>
        <w:pStyle w:val="ad"/>
        <w:numPr>
          <w:ilvl w:val="0"/>
          <w:numId w:val="20"/>
        </w:numPr>
        <w:ind w:leftChars="0"/>
        <w:rPr>
          <w:rStyle w:val="af0"/>
          <w:lang w:eastAsia="zh-TW"/>
        </w:rPr>
      </w:pPr>
      <w:r>
        <w:rPr>
          <w:rStyle w:val="af0"/>
          <w:lang w:eastAsia="zh-TW"/>
        </w:rPr>
        <w:t>Feature selection</w:t>
      </w:r>
      <w:r w:rsidR="00B751FC">
        <w:rPr>
          <w:rStyle w:val="af0"/>
          <w:rFonts w:hint="eastAsia"/>
          <w:lang w:eastAsia="zh-TW"/>
        </w:rPr>
        <w:t>方面，我採用的是</w:t>
      </w:r>
      <w:r w:rsidR="00B751FC">
        <w:rPr>
          <w:rStyle w:val="af0"/>
          <w:rFonts w:hint="eastAsia"/>
          <w:lang w:eastAsia="zh-TW"/>
        </w:rPr>
        <w:t>frequency based</w:t>
      </w:r>
      <w:r w:rsidR="00B751FC">
        <w:rPr>
          <w:rStyle w:val="af0"/>
          <w:rFonts w:hint="eastAsia"/>
          <w:lang w:eastAsia="zh-TW"/>
        </w:rPr>
        <w:t>作法，先將</w:t>
      </w:r>
      <w:r w:rsidR="00B751FC">
        <w:rPr>
          <w:rStyle w:val="af0"/>
          <w:rFonts w:hint="eastAsia"/>
          <w:lang w:eastAsia="zh-TW"/>
        </w:rPr>
        <w:t>training data</w:t>
      </w:r>
      <w:r w:rsidR="00B751FC">
        <w:rPr>
          <w:rStyle w:val="af0"/>
          <w:rFonts w:hint="eastAsia"/>
          <w:lang w:eastAsia="zh-TW"/>
        </w:rPr>
        <w:t>有的文件所包含的</w:t>
      </w:r>
      <w:r w:rsidR="00B751FC">
        <w:rPr>
          <w:rStyle w:val="af0"/>
          <w:rFonts w:hint="eastAsia"/>
          <w:lang w:eastAsia="zh-TW"/>
        </w:rPr>
        <w:t>term</w:t>
      </w:r>
      <w:r w:rsidR="00B751FC">
        <w:rPr>
          <w:rStyle w:val="af0"/>
          <w:rFonts w:hint="eastAsia"/>
          <w:lang w:eastAsia="zh-TW"/>
        </w:rPr>
        <w:t>中，取出前</w:t>
      </w:r>
      <w:r w:rsidR="00B751FC">
        <w:rPr>
          <w:rStyle w:val="af0"/>
          <w:rFonts w:hint="eastAsia"/>
          <w:lang w:eastAsia="zh-TW"/>
        </w:rPr>
        <w:t>500</w:t>
      </w:r>
      <w:r w:rsidR="00B751FC">
        <w:rPr>
          <w:rStyle w:val="af0"/>
          <w:rFonts w:hint="eastAsia"/>
          <w:lang w:eastAsia="zh-TW"/>
        </w:rPr>
        <w:t>個出現最多次的，視他們為</w:t>
      </w:r>
      <w:r w:rsidR="00B751FC">
        <w:rPr>
          <w:rStyle w:val="af0"/>
          <w:rFonts w:hint="eastAsia"/>
          <w:lang w:eastAsia="zh-TW"/>
        </w:rPr>
        <w:t>f</w:t>
      </w:r>
      <w:r w:rsidR="00B751FC">
        <w:rPr>
          <w:rStyle w:val="af0"/>
          <w:lang w:eastAsia="zh-TW"/>
        </w:rPr>
        <w:t>eatures</w:t>
      </w:r>
    </w:p>
    <w:tbl>
      <w:tblPr>
        <w:tblStyle w:val="ac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57471C" w:rsidTr="00E631F9">
        <w:tc>
          <w:tcPr>
            <w:tcW w:w="10632" w:type="dxa"/>
            <w:shd w:val="clear" w:color="auto" w:fill="000000" w:themeFill="text1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06"/>
            </w:tblGrid>
            <w:tr w:rsidR="00E631F9" w:rsidTr="00E631F9">
              <w:tc>
                <w:tcPr>
                  <w:tcW w:w="10406" w:type="dxa"/>
                </w:tcPr>
                <w:tbl>
                  <w:tblPr>
                    <w:tblStyle w:val="ac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80"/>
                  </w:tblGrid>
                  <w:tr w:rsidR="00E631F9" w:rsidTr="00E631F9">
                    <w:tc>
                      <w:tcPr>
                        <w:tcW w:w="10180" w:type="dxa"/>
                      </w:tcPr>
                      <w:p w:rsidR="00E631F9" w:rsidRPr="002E6232" w:rsidRDefault="00E631F9" w:rsidP="00E631F9">
                        <w:pPr>
                          <w:shd w:val="clear" w:color="auto" w:fill="1E1E1E"/>
                          <w:spacing w:line="360" w:lineRule="atLeast"/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</w:pP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zz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=</w:t>
                        </w:r>
                        <w:proofErr w:type="spellStart"/>
                        <w:proofErr w:type="gram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nltk.FreqDist</w:t>
                        </w:r>
                        <w:proofErr w:type="spellEnd"/>
                        <w:proofErr w:type="gram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(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zz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)</w:t>
                        </w:r>
                      </w:p>
                      <w:p w:rsidR="00E631F9" w:rsidRPr="002E6232" w:rsidRDefault="00E631F9" w:rsidP="00E631F9">
                        <w:pPr>
                          <w:shd w:val="clear" w:color="auto" w:fill="1E1E1E"/>
                          <w:spacing w:line="360" w:lineRule="atLeast"/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</w:pP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word_features_dict</w:t>
                        </w:r>
                        <w:proofErr w:type="spellEnd"/>
                        <w:proofErr w:type="gram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={</w:t>
                        </w:r>
                        <w:proofErr w:type="gram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}</w:t>
                        </w:r>
                      </w:p>
                      <w:p w:rsidR="00E631F9" w:rsidRPr="002E6232" w:rsidRDefault="00E631F9" w:rsidP="00E631F9">
                        <w:pPr>
                          <w:shd w:val="clear" w:color="auto" w:fill="1E1E1E"/>
                          <w:spacing w:line="360" w:lineRule="atLeast"/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</w:pP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# print(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zz.most_common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(500))   #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計算出最多出現的前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 xml:space="preserve">500 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個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term</w:t>
                        </w:r>
                      </w:p>
                      <w:p w:rsidR="00E631F9" w:rsidRPr="002E6232" w:rsidRDefault="00E631F9" w:rsidP="00E631F9">
                        <w:pPr>
                          <w:shd w:val="clear" w:color="auto" w:fill="1E1E1E"/>
                          <w:spacing w:line="360" w:lineRule="atLeast"/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</w:pP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word_features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 xml:space="preserve"> = list(</w:t>
                        </w:r>
                        <w:proofErr w:type="spellStart"/>
                        <w:proofErr w:type="gram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zz.keys</w:t>
                        </w:r>
                        <w:proofErr w:type="spellEnd"/>
                        <w:proofErr w:type="gram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())[: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B5CEA8"/>
                            <w:szCs w:val="24"/>
                            <w:lang w:eastAsia="zh-TW"/>
                          </w:rPr>
                          <w:t>500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]</w:t>
                        </w:r>
                      </w:p>
                      <w:p w:rsidR="00E631F9" w:rsidRPr="002E6232" w:rsidRDefault="00E631F9" w:rsidP="00E631F9">
                        <w:pPr>
                          <w:shd w:val="clear" w:color="auto" w:fill="1E1E1E"/>
                          <w:spacing w:line="360" w:lineRule="atLeast"/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</w:pPr>
                        <w:r w:rsidRPr="002E6232">
                          <w:rPr>
                            <w:rFonts w:ascii="Consolas" w:eastAsia="新細明體" w:hAnsi="Consolas" w:cs="新細明體"/>
                            <w:color w:val="569CD6"/>
                            <w:szCs w:val="24"/>
                            <w:lang w:eastAsia="zh-TW"/>
                          </w:rPr>
                          <w:t>for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 xml:space="preserve"> 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i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 xml:space="preserve"> 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569CD6"/>
                            <w:szCs w:val="24"/>
                            <w:lang w:eastAsia="zh-TW"/>
                          </w:rPr>
                          <w:t>in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 xml:space="preserve"> range(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len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(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word_features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)):</w:t>
                        </w:r>
                      </w:p>
                      <w:p w:rsidR="00E631F9" w:rsidRDefault="00E631F9" w:rsidP="00E631F9">
                        <w:pPr>
                          <w:spacing w:line="360" w:lineRule="atLeast"/>
                          <w:rPr>
                            <w:rStyle w:val="af0"/>
                            <w:rFonts w:ascii="Consolas" w:eastAsia="新細明體" w:hAnsi="Consolas" w:cs="新細明體"/>
                            <w:iCs w:val="0"/>
                            <w:color w:val="D4D4D4"/>
                            <w:szCs w:val="24"/>
                            <w:lang w:eastAsia="zh-TW"/>
                          </w:rPr>
                        </w:pPr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 xml:space="preserve">    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word_features_dict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[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word_features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[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i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]]=int(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>i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D4D4D4"/>
                            <w:szCs w:val="24"/>
                            <w:lang w:eastAsia="zh-TW"/>
                          </w:rPr>
                          <w:t xml:space="preserve">)  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#</w:t>
                        </w:r>
                        <w:proofErr w:type="spellStart"/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word_feature_dict</w:t>
                        </w:r>
                        <w:proofErr w:type="spellEnd"/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 xml:space="preserve"> value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為前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500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最多出現的</w:t>
                        </w:r>
                        <w:r w:rsidRPr="002E6232">
                          <w:rPr>
                            <w:rFonts w:ascii="Consolas" w:eastAsia="新細明體" w:hAnsi="Consolas" w:cs="新細明體"/>
                            <w:color w:val="6A9955"/>
                            <w:szCs w:val="24"/>
                            <w:lang w:eastAsia="zh-TW"/>
                          </w:rPr>
                          <w:t>Term</w:t>
                        </w:r>
                      </w:p>
                    </w:tc>
                  </w:tr>
                </w:tbl>
                <w:p w:rsidR="00E631F9" w:rsidRDefault="00E631F9" w:rsidP="002E6232">
                  <w:pPr>
                    <w:spacing w:line="360" w:lineRule="atLeast"/>
                    <w:rPr>
                      <w:rStyle w:val="af0"/>
                      <w:rFonts w:ascii="Consolas" w:eastAsia="新細明體" w:hAnsi="Consolas" w:cs="新細明體"/>
                      <w:iCs w:val="0"/>
                      <w:color w:val="D4D4D4"/>
                      <w:szCs w:val="24"/>
                      <w:lang w:eastAsia="zh-TW"/>
                    </w:rPr>
                  </w:pPr>
                </w:p>
              </w:tc>
            </w:tr>
          </w:tbl>
          <w:p w:rsidR="0057471C" w:rsidRPr="00167FD0" w:rsidRDefault="0057471C" w:rsidP="002E6232">
            <w:pPr>
              <w:shd w:val="clear" w:color="auto" w:fill="1E1E1E"/>
              <w:spacing w:line="360" w:lineRule="atLeast"/>
              <w:rPr>
                <w:rStyle w:val="af0"/>
                <w:rFonts w:ascii="Consolas" w:eastAsia="新細明體" w:hAnsi="Consolas" w:cs="新細明體"/>
                <w:iCs w:val="0"/>
                <w:color w:val="D4D4D4"/>
                <w:szCs w:val="24"/>
                <w:lang w:eastAsia="zh-TW"/>
              </w:rPr>
            </w:pPr>
          </w:p>
        </w:tc>
      </w:tr>
    </w:tbl>
    <w:p w:rsidR="0057471C" w:rsidRDefault="00D11CA5" w:rsidP="0057471C">
      <w:pPr>
        <w:rPr>
          <w:rStyle w:val="af0"/>
          <w:lang w:eastAsia="zh-TW"/>
        </w:rPr>
      </w:pPr>
      <w:r>
        <w:rPr>
          <w:rStyle w:val="af0"/>
          <w:rFonts w:hint="eastAsia"/>
          <w:lang w:eastAsia="zh-TW"/>
        </w:rPr>
        <w:t>1095</w:t>
      </w:r>
      <w:r>
        <w:rPr>
          <w:rStyle w:val="af0"/>
          <w:rFonts w:hint="eastAsia"/>
          <w:lang w:eastAsia="zh-TW"/>
        </w:rPr>
        <w:t>個文件先經過處理，排除前</w:t>
      </w:r>
      <w:r>
        <w:rPr>
          <w:rStyle w:val="af0"/>
          <w:rFonts w:hint="eastAsia"/>
          <w:lang w:eastAsia="zh-TW"/>
        </w:rPr>
        <w:t>500</w:t>
      </w:r>
      <w:r>
        <w:rPr>
          <w:rStyle w:val="af0"/>
          <w:rFonts w:hint="eastAsia"/>
          <w:lang w:eastAsia="zh-TW"/>
        </w:rPr>
        <w:t>個以外的其他</w:t>
      </w:r>
      <w:r>
        <w:rPr>
          <w:rStyle w:val="af0"/>
          <w:rFonts w:hint="eastAsia"/>
          <w:lang w:eastAsia="zh-TW"/>
        </w:rPr>
        <w:t>term</w:t>
      </w:r>
    </w:p>
    <w:tbl>
      <w:tblPr>
        <w:tblStyle w:val="ac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D11CA5" w:rsidTr="00E631F9">
        <w:tc>
          <w:tcPr>
            <w:tcW w:w="10632" w:type="dxa"/>
          </w:tcPr>
          <w:p w:rsidR="00D11CA5" w:rsidRPr="00D11CA5" w:rsidRDefault="00D11CA5" w:rsidP="00D11CA5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term_word_feature_all</w:t>
            </w:r>
            <w:proofErr w:type="spellEnd"/>
            <w:proofErr w:type="gram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=[</w:t>
            </w:r>
            <w:proofErr w:type="gram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]</w:t>
            </w:r>
          </w:p>
          <w:p w:rsidR="00D11CA5" w:rsidRPr="00D11CA5" w:rsidRDefault="00D11CA5" w:rsidP="00D11CA5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D11CA5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for</w:t>
            </w: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i</w:t>
            </w:r>
            <w:proofErr w:type="spell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r w:rsidRPr="00D11CA5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in</w:t>
            </w: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range(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len</w:t>
            </w:r>
            <w:proofErr w:type="spell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(term)):</w:t>
            </w:r>
          </w:p>
          <w:p w:rsidR="00D11CA5" w:rsidRPr="00D11CA5" w:rsidRDefault="00D11CA5" w:rsidP="00D11CA5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term_word_feature</w:t>
            </w:r>
            <w:proofErr w:type="spellEnd"/>
            <w:proofErr w:type="gram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=[</w:t>
            </w:r>
            <w:proofErr w:type="gram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]</w:t>
            </w:r>
          </w:p>
          <w:p w:rsidR="00D11CA5" w:rsidRPr="00D11CA5" w:rsidRDefault="00D11CA5" w:rsidP="00D11CA5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</w:t>
            </w:r>
            <w:r w:rsidRPr="00D11CA5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for</w:t>
            </w: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j </w:t>
            </w:r>
            <w:r w:rsidRPr="00D11CA5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in</w:t>
            </w: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range(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len</w:t>
            </w:r>
            <w:proofErr w:type="spell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(term[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i</w:t>
            </w:r>
            <w:proofErr w:type="spell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])):</w:t>
            </w:r>
          </w:p>
          <w:p w:rsidR="00D11CA5" w:rsidRPr="00D11CA5" w:rsidRDefault="00D11CA5" w:rsidP="00D11CA5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lastRenderedPageBreak/>
              <w:t xml:space="preserve">        </w:t>
            </w:r>
            <w:r w:rsidRPr="00D11CA5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if</w:t>
            </w: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term[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i</w:t>
            </w:r>
            <w:proofErr w:type="spell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][j] </w:t>
            </w:r>
            <w:r w:rsidRPr="00D11CA5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in</w:t>
            </w: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word_features_dict</w:t>
            </w:r>
            <w:proofErr w:type="spell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:  </w:t>
            </w:r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#</w:t>
            </w:r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保存前</w:t>
            </w:r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500</w:t>
            </w:r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多個</w:t>
            </w:r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term</w:t>
            </w:r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，其餘省略掉</w:t>
            </w:r>
          </w:p>
          <w:p w:rsidR="00D11CA5" w:rsidRPr="00D11CA5" w:rsidRDefault="00D11CA5" w:rsidP="00D11CA5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        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term_word_</w:t>
            </w:r>
            <w:proofErr w:type="gram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feature.append</w:t>
            </w:r>
            <w:proofErr w:type="spellEnd"/>
            <w:proofErr w:type="gram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(term[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i</w:t>
            </w:r>
            <w:proofErr w:type="spell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][j])</w:t>
            </w:r>
          </w:p>
          <w:p w:rsidR="00D11CA5" w:rsidRPr="00D11CA5" w:rsidRDefault="00D11CA5" w:rsidP="00D11CA5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term_word_feature_</w:t>
            </w:r>
            <w:proofErr w:type="gram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all.append</w:t>
            </w:r>
            <w:proofErr w:type="spellEnd"/>
            <w:proofErr w:type="gram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(</w:t>
            </w:r>
            <w:proofErr w:type="spellStart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term_word_feature</w:t>
            </w:r>
            <w:proofErr w:type="spellEnd"/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)  </w:t>
            </w:r>
          </w:p>
          <w:p w:rsidR="00D11CA5" w:rsidRPr="00D11CA5" w:rsidRDefault="00D11CA5" w:rsidP="00D11CA5">
            <w:pPr>
              <w:shd w:val="clear" w:color="auto" w:fill="1E1E1E"/>
              <w:spacing w:line="360" w:lineRule="atLeast"/>
              <w:rPr>
                <w:rStyle w:val="af0"/>
                <w:rFonts w:ascii="Consolas" w:eastAsia="新細明體" w:hAnsi="Consolas" w:cs="新細明體"/>
                <w:iCs w:val="0"/>
                <w:color w:val="D4D4D4"/>
                <w:sz w:val="27"/>
                <w:szCs w:val="27"/>
                <w:lang w:eastAsia="zh-TW"/>
              </w:rPr>
            </w:pPr>
            <w:r w:rsidRPr="00D11CA5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</w:t>
            </w:r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 xml:space="preserve"># </w:t>
            </w:r>
            <w:proofErr w:type="spellStart"/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term_word_feature_all</w:t>
            </w:r>
            <w:proofErr w:type="spellEnd"/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為一個陣列，儲存每一個文件編號裡面包含的前</w:t>
            </w:r>
            <w:r w:rsidRPr="00D11CA5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500term</w:t>
            </w:r>
          </w:p>
        </w:tc>
      </w:tr>
    </w:tbl>
    <w:p w:rsidR="00D11CA5" w:rsidRDefault="00D11CA5" w:rsidP="0057471C">
      <w:pPr>
        <w:rPr>
          <w:rStyle w:val="af0"/>
          <w:lang w:eastAsia="zh-TW"/>
        </w:rPr>
      </w:pPr>
    </w:p>
    <w:p w:rsidR="00A41211" w:rsidRPr="00A41211" w:rsidRDefault="00A41211" w:rsidP="00A41211">
      <w:pPr>
        <w:pStyle w:val="ad"/>
        <w:numPr>
          <w:ilvl w:val="0"/>
          <w:numId w:val="20"/>
        </w:numPr>
        <w:ind w:leftChars="0"/>
        <w:rPr>
          <w:rStyle w:val="af0"/>
          <w:lang w:eastAsia="zh-TW"/>
        </w:rPr>
      </w:pPr>
      <w:r>
        <w:rPr>
          <w:rStyle w:val="af0"/>
          <w:rFonts w:hint="eastAsia"/>
          <w:lang w:eastAsia="zh-TW"/>
        </w:rPr>
        <w:t>計算每個</w:t>
      </w:r>
      <w:r>
        <w:rPr>
          <w:rStyle w:val="af0"/>
          <w:rFonts w:hint="eastAsia"/>
          <w:lang w:eastAsia="zh-TW"/>
        </w:rPr>
        <w:t>te</w:t>
      </w:r>
      <w:r>
        <w:rPr>
          <w:rStyle w:val="af0"/>
          <w:lang w:eastAsia="zh-TW"/>
        </w:rPr>
        <w:t>rm</w:t>
      </w:r>
      <w:r>
        <w:rPr>
          <w:rStyle w:val="af0"/>
          <w:rFonts w:hint="eastAsia"/>
          <w:lang w:eastAsia="zh-TW"/>
        </w:rPr>
        <w:t>在</w:t>
      </w:r>
      <w:r>
        <w:rPr>
          <w:rStyle w:val="af0"/>
          <w:rFonts w:hint="eastAsia"/>
          <w:lang w:eastAsia="zh-TW"/>
        </w:rPr>
        <w:t xml:space="preserve">training data </w:t>
      </w:r>
      <w:r>
        <w:rPr>
          <w:rStyle w:val="af0"/>
          <w:rFonts w:hint="eastAsia"/>
          <w:lang w:eastAsia="zh-TW"/>
        </w:rPr>
        <w:t>的</w:t>
      </w:r>
      <w:r w:rsidR="00C67A39">
        <w:rPr>
          <w:rStyle w:val="af0"/>
          <w:rFonts w:hint="eastAsia"/>
          <w:lang w:eastAsia="zh-TW"/>
        </w:rPr>
        <w:t>prior</w:t>
      </w:r>
      <w:r>
        <w:rPr>
          <w:rStyle w:val="af0"/>
          <w:lang w:eastAsia="zh-TW"/>
        </w:rPr>
        <w:t xml:space="preserve"> probability</w:t>
      </w:r>
      <w:r>
        <w:rPr>
          <w:rStyle w:val="af0"/>
          <w:rFonts w:hint="eastAsia"/>
          <w:lang w:eastAsia="zh-TW"/>
        </w:rPr>
        <w:t>，用</w:t>
      </w:r>
      <w:proofErr w:type="spellStart"/>
      <w:r w:rsidRPr="00A41211">
        <w:rPr>
          <w:rStyle w:val="af0"/>
          <w:rFonts w:hint="eastAsia"/>
          <w:lang w:eastAsia="zh-TW"/>
        </w:rPr>
        <w:t>word_probability</w:t>
      </w:r>
      <w:proofErr w:type="spellEnd"/>
      <w:r w:rsidRPr="00A41211">
        <w:rPr>
          <w:rStyle w:val="af0"/>
          <w:rFonts w:hint="eastAsia"/>
          <w:lang w:eastAsia="zh-TW"/>
        </w:rPr>
        <w:t>={}</w:t>
      </w:r>
      <w:r>
        <w:rPr>
          <w:rStyle w:val="af0"/>
          <w:rFonts w:hint="eastAsia"/>
          <w:lang w:eastAsia="zh-TW"/>
        </w:rPr>
        <w:t>字典紀錄並存到</w:t>
      </w:r>
      <w:proofErr w:type="spellStart"/>
      <w:r w:rsidRPr="00A41211">
        <w:rPr>
          <w:rStyle w:val="af0"/>
          <w:lang w:eastAsia="zh-TW"/>
        </w:rPr>
        <w:t>class_word_probability</w:t>
      </w:r>
      <w:proofErr w:type="spellEnd"/>
      <w:r w:rsidRPr="00A41211">
        <w:rPr>
          <w:rStyle w:val="af0"/>
          <w:lang w:eastAsia="zh-TW"/>
        </w:rPr>
        <w:t>=[]</w:t>
      </w:r>
      <w:r>
        <w:rPr>
          <w:rStyle w:val="af0"/>
          <w:rFonts w:hint="eastAsia"/>
          <w:lang w:eastAsia="zh-TW"/>
        </w:rPr>
        <w:t>陣列</w:t>
      </w:r>
      <w:r w:rsidR="00B07F1E">
        <w:rPr>
          <w:rStyle w:val="af0"/>
          <w:rFonts w:hint="eastAsia"/>
          <w:lang w:eastAsia="zh-TW"/>
        </w:rPr>
        <w:t>，算式要經過</w:t>
      </w:r>
      <w:r w:rsidR="00B07F1E">
        <w:rPr>
          <w:rStyle w:val="af0"/>
          <w:rFonts w:hint="eastAsia"/>
          <w:lang w:eastAsia="zh-TW"/>
        </w:rPr>
        <w:t>smoothing</w:t>
      </w:r>
    </w:p>
    <w:tbl>
      <w:tblPr>
        <w:tblStyle w:val="ac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A41211" w:rsidTr="00BE06F8">
        <w:tc>
          <w:tcPr>
            <w:tcW w:w="10206" w:type="dxa"/>
          </w:tcPr>
          <w:p w:rsidR="00BE06F8" w:rsidRPr="00BE06F8" w:rsidRDefault="00BE06F8" w:rsidP="00BE06F8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>
              <w:rPr>
                <w:rStyle w:val="af0"/>
                <w:rFonts w:hint="eastAsia"/>
                <w:lang w:eastAsia="zh-TW"/>
              </w:rPr>
              <w:t xml:space="preserve"> 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class_word_probability</w:t>
            </w:r>
            <w:proofErr w:type="spellEnd"/>
            <w:proofErr w:type="gram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=[</w:t>
            </w:r>
            <w:proofErr w:type="gram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]  </w:t>
            </w:r>
          </w:p>
          <w:p w:rsidR="00BE06F8" w:rsidRPr="00BE06F8" w:rsidRDefault="00BE06F8" w:rsidP="00BE06F8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BE06F8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from</w:t>
            </w: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collections </w:t>
            </w:r>
            <w:r w:rsidRPr="00BE06F8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import</w:t>
            </w: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Counter</w:t>
            </w:r>
          </w:p>
          <w:p w:rsidR="00BE06F8" w:rsidRPr="00BE06F8" w:rsidRDefault="00BE06F8" w:rsidP="00BE06F8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BE06F8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for</w:t>
            </w: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i</w:t>
            </w:r>
            <w:proofErr w:type="spell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</w:t>
            </w:r>
            <w:r w:rsidRPr="00BE06F8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in</w:t>
            </w: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range(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len</w:t>
            </w:r>
            <w:proofErr w:type="spell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(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class_all_term_dict</w:t>
            </w:r>
            <w:proofErr w:type="spell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)):</w:t>
            </w:r>
          </w:p>
          <w:p w:rsidR="00BE06F8" w:rsidRPr="00BE06F8" w:rsidRDefault="00BE06F8" w:rsidP="00BE06F8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word_probability</w:t>
            </w:r>
            <w:proofErr w:type="spell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={}  </w:t>
            </w:r>
            <w:r w:rsidRPr="00BE06F8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#</w:t>
            </w:r>
            <w:r w:rsidRPr="00BE06F8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輸入</w:t>
            </w:r>
            <w:r w:rsidRPr="00BE06F8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 xml:space="preserve">key </w:t>
            </w:r>
            <w:r w:rsidR="0068113B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“</w:t>
            </w:r>
            <w:r w:rsidRPr="00BE06F8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term</w:t>
            </w:r>
            <w:r w:rsidR="0068113B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”</w:t>
            </w:r>
            <w:r w:rsidR="0068113B">
              <w:rPr>
                <w:rFonts w:ascii="Consolas" w:eastAsia="新細明體" w:hAnsi="Consolas" w:cs="新細明體" w:hint="eastAsia"/>
                <w:color w:val="6A9955"/>
                <w:szCs w:val="24"/>
                <w:lang w:eastAsia="zh-TW"/>
              </w:rPr>
              <w:t xml:space="preserve"> </w:t>
            </w:r>
            <w:r w:rsidRPr="00BE06F8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就可以得到</w:t>
            </w:r>
            <w:r w:rsidRPr="00BE06F8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 xml:space="preserve">term </w:t>
            </w:r>
            <w:r w:rsidRPr="00BE06F8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>的</w:t>
            </w:r>
            <w:r w:rsidR="0068113B">
              <w:rPr>
                <w:rFonts w:ascii="Consolas" w:eastAsia="新細明體" w:hAnsi="Consolas" w:cs="新細明體"/>
                <w:color w:val="6A9955"/>
                <w:szCs w:val="24"/>
                <w:lang w:eastAsia="zh-TW"/>
              </w:rPr>
              <w:t xml:space="preserve"> prior probability </w:t>
            </w:r>
          </w:p>
          <w:p w:rsidR="00BE06F8" w:rsidRPr="00BE06F8" w:rsidRDefault="00BE06F8" w:rsidP="00BE06F8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x=Counter(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class_all_term_dict</w:t>
            </w:r>
            <w:proofErr w:type="spell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[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i</w:t>
            </w:r>
            <w:proofErr w:type="spell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])</w:t>
            </w:r>
          </w:p>
          <w:p w:rsidR="00BE06F8" w:rsidRPr="00BE06F8" w:rsidRDefault="00BE06F8" w:rsidP="00BE06F8">
            <w:pPr>
              <w:shd w:val="clear" w:color="auto" w:fill="1E1E1E"/>
              <w:spacing w:line="360" w:lineRule="atLeast"/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</w:pP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</w:t>
            </w:r>
            <w:r w:rsidRPr="00BE06F8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for</w:t>
            </w: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word </w:t>
            </w:r>
            <w:r w:rsidRPr="00BE06F8">
              <w:rPr>
                <w:rFonts w:ascii="Consolas" w:eastAsia="新細明體" w:hAnsi="Consolas" w:cs="新細明體"/>
                <w:color w:val="569CD6"/>
                <w:szCs w:val="24"/>
                <w:lang w:eastAsia="zh-TW"/>
              </w:rPr>
              <w:t>in</w:t>
            </w: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x:        word_probability[word]=(x[word]+</w:t>
            </w:r>
            <w:r w:rsidRPr="00BE06F8">
              <w:rPr>
                <w:rFonts w:ascii="Consolas" w:eastAsia="新細明體" w:hAnsi="Consolas" w:cs="新細明體"/>
                <w:color w:val="B5CEA8"/>
                <w:szCs w:val="24"/>
                <w:lang w:eastAsia="zh-TW"/>
              </w:rPr>
              <w:t>1</w:t>
            </w: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)/(len(class_all_term_dict[i</w:t>
            </w:r>
            <w:proofErr w:type="gram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])+</w:t>
            </w:r>
            <w:proofErr w:type="gramEnd"/>
            <w:r w:rsidRPr="00BE06F8">
              <w:rPr>
                <w:rFonts w:ascii="Consolas" w:eastAsia="新細明體" w:hAnsi="Consolas" w:cs="新細明體"/>
                <w:color w:val="B5CEA8"/>
                <w:szCs w:val="24"/>
                <w:lang w:eastAsia="zh-TW"/>
              </w:rPr>
              <w:t>500</w:t>
            </w: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)</w:t>
            </w:r>
          </w:p>
          <w:p w:rsidR="00A41211" w:rsidRPr="00BE06F8" w:rsidRDefault="00BE06F8" w:rsidP="00BE06F8">
            <w:pPr>
              <w:shd w:val="clear" w:color="auto" w:fill="1E1E1E"/>
              <w:spacing w:line="360" w:lineRule="atLeast"/>
              <w:rPr>
                <w:rStyle w:val="af0"/>
                <w:rFonts w:ascii="Consolas" w:eastAsia="新細明體" w:hAnsi="Consolas" w:cs="新細明體"/>
                <w:iCs w:val="0"/>
                <w:color w:val="D4D4D4"/>
                <w:sz w:val="27"/>
                <w:szCs w:val="27"/>
                <w:lang w:eastAsia="zh-TW"/>
              </w:rPr>
            </w:pPr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 xml:space="preserve">    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class_word_probability.append</w:t>
            </w:r>
            <w:proofErr w:type="spell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(</w:t>
            </w:r>
            <w:proofErr w:type="spellStart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word_probability</w:t>
            </w:r>
            <w:proofErr w:type="spellEnd"/>
            <w:r w:rsidRPr="00BE06F8">
              <w:rPr>
                <w:rFonts w:ascii="Consolas" w:eastAsia="新細明體" w:hAnsi="Consolas" w:cs="新細明體"/>
                <w:color w:val="D4D4D4"/>
                <w:szCs w:val="24"/>
                <w:lang w:eastAsia="zh-TW"/>
              </w:rPr>
              <w:t>)</w:t>
            </w:r>
          </w:p>
        </w:tc>
      </w:tr>
    </w:tbl>
    <w:p w:rsidR="00A41211" w:rsidRPr="00A41211" w:rsidRDefault="00A41211" w:rsidP="00A41211">
      <w:pPr>
        <w:rPr>
          <w:rStyle w:val="af0"/>
          <w:lang w:eastAsia="zh-TW"/>
        </w:rPr>
      </w:pPr>
    </w:p>
    <w:p w:rsidR="008726A9" w:rsidRDefault="008726A9" w:rsidP="003B3F48">
      <w:pPr>
        <w:pStyle w:val="ad"/>
        <w:numPr>
          <w:ilvl w:val="0"/>
          <w:numId w:val="19"/>
        </w:numPr>
        <w:ind w:leftChars="0"/>
        <w:rPr>
          <w:rStyle w:val="af0"/>
          <w:lang w:eastAsia="zh-TW"/>
        </w:rPr>
      </w:pPr>
      <w:r w:rsidRPr="003B3F48">
        <w:rPr>
          <w:rStyle w:val="af0"/>
          <w:lang w:eastAsia="zh-TW"/>
        </w:rPr>
        <w:t>任何在此作業中的心得</w:t>
      </w:r>
    </w:p>
    <w:p w:rsidR="001C4B5D" w:rsidRPr="001C4B5D" w:rsidRDefault="008323CC" w:rsidP="001C4B5D">
      <w:pPr>
        <w:jc w:val="both"/>
        <w:rPr>
          <w:rStyle w:val="af0"/>
          <w:lang w:eastAsia="zh-TW"/>
        </w:rPr>
      </w:pPr>
      <w:r>
        <w:rPr>
          <w:rStyle w:val="af0"/>
          <w:rFonts w:hint="eastAsia"/>
          <w:lang w:eastAsia="zh-TW"/>
        </w:rPr>
        <w:t>這次作業中首先要選擇</w:t>
      </w:r>
      <w:r>
        <w:rPr>
          <w:rStyle w:val="af0"/>
          <w:rFonts w:hint="eastAsia"/>
          <w:lang w:eastAsia="zh-TW"/>
        </w:rPr>
        <w:t>feature selection</w:t>
      </w:r>
      <w:r>
        <w:rPr>
          <w:rStyle w:val="af0"/>
          <w:rFonts w:hint="eastAsia"/>
          <w:lang w:eastAsia="zh-TW"/>
        </w:rPr>
        <w:t>的問題，我採用的是</w:t>
      </w:r>
      <w:r w:rsidRPr="000618D3">
        <w:rPr>
          <w:rStyle w:val="af0"/>
          <w:rFonts w:hint="eastAsia"/>
          <w:b/>
          <w:lang w:eastAsia="zh-TW"/>
        </w:rPr>
        <w:t>fr</w:t>
      </w:r>
      <w:r w:rsidRPr="000618D3">
        <w:rPr>
          <w:rStyle w:val="af0"/>
          <w:b/>
          <w:lang w:eastAsia="zh-TW"/>
        </w:rPr>
        <w:t>equency based</w:t>
      </w:r>
      <w:r>
        <w:rPr>
          <w:rStyle w:val="af0"/>
          <w:rFonts w:hint="eastAsia"/>
          <w:lang w:eastAsia="zh-TW"/>
        </w:rPr>
        <w:t>的作法，一開始</w:t>
      </w:r>
      <w:r w:rsidRPr="000618D3">
        <w:rPr>
          <w:rStyle w:val="af0"/>
          <w:rFonts w:hint="eastAsia"/>
          <w:b/>
          <w:lang w:eastAsia="zh-TW"/>
        </w:rPr>
        <w:t>沒注意</w:t>
      </w:r>
      <w:r w:rsidRPr="000618D3">
        <w:rPr>
          <w:rStyle w:val="af0"/>
          <w:rFonts w:hint="eastAsia"/>
          <w:b/>
          <w:lang w:eastAsia="zh-TW"/>
        </w:rPr>
        <w:t>tr</w:t>
      </w:r>
      <w:r w:rsidRPr="000618D3">
        <w:rPr>
          <w:rStyle w:val="af0"/>
          <w:b/>
          <w:lang w:eastAsia="zh-TW"/>
        </w:rPr>
        <w:t>aining data</w:t>
      </w:r>
      <w:r w:rsidRPr="000618D3">
        <w:rPr>
          <w:rStyle w:val="af0"/>
          <w:rFonts w:hint="eastAsia"/>
          <w:b/>
          <w:lang w:eastAsia="zh-TW"/>
        </w:rPr>
        <w:t>和</w:t>
      </w:r>
      <w:r w:rsidRPr="000618D3">
        <w:rPr>
          <w:rStyle w:val="af0"/>
          <w:rFonts w:hint="eastAsia"/>
          <w:b/>
          <w:lang w:eastAsia="zh-TW"/>
        </w:rPr>
        <w:t>te</w:t>
      </w:r>
      <w:r w:rsidRPr="000618D3">
        <w:rPr>
          <w:rStyle w:val="af0"/>
          <w:b/>
          <w:lang w:eastAsia="zh-TW"/>
        </w:rPr>
        <w:t>sting data</w:t>
      </w:r>
      <w:r w:rsidRPr="000618D3">
        <w:rPr>
          <w:rStyle w:val="af0"/>
          <w:rFonts w:hint="eastAsia"/>
          <w:b/>
          <w:lang w:eastAsia="zh-TW"/>
        </w:rPr>
        <w:t>的區別</w:t>
      </w:r>
      <w:r>
        <w:rPr>
          <w:rStyle w:val="af0"/>
          <w:rFonts w:hint="eastAsia"/>
          <w:lang w:eastAsia="zh-TW"/>
        </w:rPr>
        <w:t>，因此用了整整</w:t>
      </w:r>
      <w:r>
        <w:rPr>
          <w:rStyle w:val="af0"/>
          <w:rFonts w:hint="eastAsia"/>
          <w:lang w:eastAsia="zh-TW"/>
        </w:rPr>
        <w:t>1095</w:t>
      </w:r>
      <w:r>
        <w:rPr>
          <w:rStyle w:val="af0"/>
          <w:rFonts w:hint="eastAsia"/>
          <w:lang w:eastAsia="zh-TW"/>
        </w:rPr>
        <w:t>個文件去做</w:t>
      </w:r>
      <w:r>
        <w:rPr>
          <w:rStyle w:val="af0"/>
          <w:rFonts w:hint="eastAsia"/>
          <w:lang w:eastAsia="zh-TW"/>
        </w:rPr>
        <w:t>fea</w:t>
      </w:r>
      <w:r>
        <w:rPr>
          <w:rStyle w:val="af0"/>
          <w:lang w:eastAsia="zh-TW"/>
        </w:rPr>
        <w:t>ture extraction</w:t>
      </w:r>
      <w:r>
        <w:rPr>
          <w:rStyle w:val="af0"/>
          <w:rFonts w:hint="eastAsia"/>
          <w:lang w:eastAsia="zh-TW"/>
        </w:rPr>
        <w:t>，好在後來觀念的釐清幫助修正了此問</w:t>
      </w:r>
      <w:r w:rsidR="001C4B5D">
        <w:rPr>
          <w:rStyle w:val="af0"/>
          <w:rFonts w:hint="eastAsia"/>
          <w:lang w:eastAsia="zh-TW"/>
        </w:rPr>
        <w:t>題；至於</w:t>
      </w:r>
      <w:r w:rsidR="001C4B5D">
        <w:rPr>
          <w:rStyle w:val="af0"/>
          <w:rFonts w:hint="eastAsia"/>
          <w:lang w:eastAsia="zh-TW"/>
        </w:rPr>
        <w:t xml:space="preserve">word probability </w:t>
      </w:r>
      <w:r w:rsidR="001C4B5D">
        <w:rPr>
          <w:rStyle w:val="af0"/>
          <w:rFonts w:hint="eastAsia"/>
          <w:lang w:eastAsia="zh-TW"/>
        </w:rPr>
        <w:t>計算的公式部分，並沒有套用</w:t>
      </w:r>
      <w:r w:rsidR="001C4B5D">
        <w:rPr>
          <w:rStyle w:val="af0"/>
          <w:rFonts w:hint="eastAsia"/>
          <w:lang w:eastAsia="zh-TW"/>
        </w:rPr>
        <w:t xml:space="preserve">log </w:t>
      </w:r>
      <w:r w:rsidR="001C4B5D">
        <w:rPr>
          <w:rStyle w:val="af0"/>
          <w:rFonts w:hint="eastAsia"/>
          <w:lang w:eastAsia="zh-TW"/>
        </w:rPr>
        <w:t>的方式去計算</w:t>
      </w:r>
      <w:r w:rsidR="001C4B5D">
        <w:rPr>
          <w:rStyle w:val="af0"/>
          <w:rFonts w:hint="eastAsia"/>
          <w:lang w:eastAsia="zh-TW"/>
        </w:rPr>
        <w:t>(</w:t>
      </w:r>
      <w:r w:rsidR="001C4B5D">
        <w:rPr>
          <w:rStyle w:val="af0"/>
          <w:rFonts w:hint="eastAsia"/>
          <w:lang w:eastAsia="zh-TW"/>
        </w:rPr>
        <w:t>因為考慮到</w:t>
      </w:r>
      <w:r w:rsidR="001C4B5D">
        <w:rPr>
          <w:rStyle w:val="af0"/>
          <w:rFonts w:hint="eastAsia"/>
          <w:lang w:eastAsia="zh-TW"/>
        </w:rPr>
        <w:t>lo</w:t>
      </w:r>
      <w:r w:rsidR="001C4B5D">
        <w:rPr>
          <w:rStyle w:val="af0"/>
          <w:lang w:eastAsia="zh-TW"/>
        </w:rPr>
        <w:t xml:space="preserve">g </w:t>
      </w:r>
      <w:r w:rsidR="001C4B5D">
        <w:rPr>
          <w:rStyle w:val="af0"/>
          <w:rFonts w:hint="eastAsia"/>
          <w:lang w:eastAsia="zh-TW"/>
        </w:rPr>
        <w:t>可能會產生負值，對於我的程式邏輯會出現錯誤</w:t>
      </w:r>
      <w:r w:rsidR="001C4B5D">
        <w:rPr>
          <w:rStyle w:val="af0"/>
          <w:rFonts w:hint="eastAsia"/>
          <w:lang w:eastAsia="zh-TW"/>
        </w:rPr>
        <w:t>)</w:t>
      </w:r>
      <w:r w:rsidR="001C4B5D">
        <w:rPr>
          <w:rStyle w:val="af0"/>
          <w:rFonts w:hint="eastAsia"/>
          <w:lang w:eastAsia="zh-TW"/>
        </w:rPr>
        <w:t>；最後比較重大的問題是要判別</w:t>
      </w:r>
      <w:r w:rsidR="001C4B5D">
        <w:rPr>
          <w:rStyle w:val="af0"/>
          <w:rFonts w:hint="eastAsia"/>
          <w:lang w:eastAsia="zh-TW"/>
        </w:rPr>
        <w:t>te</w:t>
      </w:r>
      <w:r w:rsidR="001C4B5D">
        <w:rPr>
          <w:rStyle w:val="af0"/>
          <w:lang w:eastAsia="zh-TW"/>
        </w:rPr>
        <w:t xml:space="preserve">sting data </w:t>
      </w:r>
      <w:r w:rsidR="001C4B5D">
        <w:rPr>
          <w:rStyle w:val="af0"/>
          <w:rFonts w:hint="eastAsia"/>
          <w:lang w:eastAsia="zh-TW"/>
        </w:rPr>
        <w:t>裡面的文件分別</w:t>
      </w:r>
      <w:r w:rsidR="001C4B5D" w:rsidRPr="001C4B5D">
        <w:rPr>
          <w:rStyle w:val="af0"/>
          <w:rFonts w:hint="eastAsia"/>
          <w:b/>
          <w:lang w:eastAsia="zh-TW"/>
        </w:rPr>
        <w:t>有無出現</w:t>
      </w:r>
      <w:r w:rsidR="001C4B5D">
        <w:rPr>
          <w:rStyle w:val="af0"/>
          <w:rFonts w:hint="eastAsia"/>
          <w:lang w:eastAsia="zh-TW"/>
        </w:rPr>
        <w:t>某個</w:t>
      </w:r>
      <w:r w:rsidR="001C4B5D">
        <w:rPr>
          <w:rStyle w:val="af0"/>
          <w:rFonts w:hint="eastAsia"/>
          <w:lang w:eastAsia="zh-TW"/>
        </w:rPr>
        <w:t>term(</w:t>
      </w:r>
      <w:r w:rsidR="001C4B5D">
        <w:rPr>
          <w:rStyle w:val="af0"/>
          <w:rFonts w:hint="eastAsia"/>
          <w:lang w:eastAsia="zh-TW"/>
        </w:rPr>
        <w:t>在第</w:t>
      </w:r>
      <w:r w:rsidR="001C4B5D">
        <w:rPr>
          <w:rStyle w:val="af0"/>
          <w:rFonts w:hint="eastAsia"/>
          <w:lang w:eastAsia="zh-TW"/>
        </w:rPr>
        <w:t>k</w:t>
      </w:r>
      <w:r w:rsidR="001C4B5D">
        <w:rPr>
          <w:rStyle w:val="af0"/>
          <w:rFonts w:hint="eastAsia"/>
          <w:lang w:eastAsia="zh-TW"/>
        </w:rPr>
        <w:t>個</w:t>
      </w:r>
      <w:r w:rsidR="001C4B5D">
        <w:rPr>
          <w:rStyle w:val="af0"/>
          <w:rFonts w:hint="eastAsia"/>
          <w:lang w:eastAsia="zh-TW"/>
        </w:rPr>
        <w:t>cla</w:t>
      </w:r>
      <w:r w:rsidR="001C4B5D">
        <w:rPr>
          <w:rStyle w:val="af0"/>
          <w:lang w:eastAsia="zh-TW"/>
        </w:rPr>
        <w:t xml:space="preserve">ss </w:t>
      </w:r>
      <w:r w:rsidR="001C4B5D">
        <w:rPr>
          <w:rStyle w:val="af0"/>
          <w:rFonts w:hint="eastAsia"/>
          <w:lang w:eastAsia="zh-TW"/>
        </w:rPr>
        <w:t>所出現的</w:t>
      </w:r>
      <w:r w:rsidR="001C4B5D">
        <w:rPr>
          <w:rStyle w:val="af0"/>
          <w:rFonts w:hint="eastAsia"/>
          <w:lang w:eastAsia="zh-TW"/>
        </w:rPr>
        <w:t>term</w:t>
      </w:r>
      <w:r w:rsidR="001C4B5D">
        <w:rPr>
          <w:rStyle w:val="af0"/>
          <w:lang w:eastAsia="zh-TW"/>
        </w:rPr>
        <w:t>)</w:t>
      </w:r>
      <w:r w:rsidR="001C4B5D">
        <w:rPr>
          <w:rStyle w:val="af0"/>
          <w:rFonts w:hint="eastAsia"/>
          <w:lang w:eastAsia="zh-TW"/>
        </w:rPr>
        <w:t>，再套用</w:t>
      </w:r>
      <w:r w:rsidR="001C4B5D">
        <w:rPr>
          <w:rStyle w:val="af0"/>
          <w:rFonts w:hint="eastAsia"/>
          <w:lang w:eastAsia="zh-TW"/>
        </w:rPr>
        <w:t>word probability</w:t>
      </w:r>
      <w:r w:rsidR="001C4B5D">
        <w:rPr>
          <w:rStyle w:val="af0"/>
          <w:rFonts w:hint="eastAsia"/>
          <w:lang w:eastAsia="zh-TW"/>
        </w:rPr>
        <w:t>去做計算，否則會產生問題</w:t>
      </w:r>
      <w:r w:rsidR="006521E6">
        <w:rPr>
          <w:rStyle w:val="af0"/>
          <w:rFonts w:hint="eastAsia"/>
          <w:lang w:eastAsia="zh-TW"/>
        </w:rPr>
        <w:t>。我認為此次作業有助於使我更加了解訓練模型的基礎概念和步驟，也認識到多個</w:t>
      </w:r>
      <w:r w:rsidR="006521E6">
        <w:rPr>
          <w:rStyle w:val="af0"/>
          <w:rFonts w:hint="eastAsia"/>
          <w:lang w:eastAsia="zh-TW"/>
        </w:rPr>
        <w:t>feature selection</w:t>
      </w:r>
      <w:r w:rsidR="006521E6">
        <w:rPr>
          <w:rStyle w:val="af0"/>
          <w:rFonts w:hint="eastAsia"/>
          <w:lang w:eastAsia="zh-TW"/>
        </w:rPr>
        <w:t>，</w:t>
      </w:r>
      <w:r w:rsidR="002D0422">
        <w:rPr>
          <w:rStyle w:val="af0"/>
          <w:rFonts w:hint="eastAsia"/>
          <w:lang w:eastAsia="zh-TW"/>
        </w:rPr>
        <w:t>在之後的研究領域中可能</w:t>
      </w:r>
      <w:r w:rsidR="006521E6">
        <w:rPr>
          <w:rStyle w:val="af0"/>
          <w:rFonts w:hint="eastAsia"/>
          <w:lang w:eastAsia="zh-TW"/>
        </w:rPr>
        <w:t>激發我去更換</w:t>
      </w:r>
      <w:r w:rsidR="00EC502A">
        <w:rPr>
          <w:rStyle w:val="af0"/>
          <w:rFonts w:hint="eastAsia"/>
          <w:lang w:eastAsia="zh-TW"/>
        </w:rPr>
        <w:t>不同的</w:t>
      </w:r>
      <w:r w:rsidR="006521E6">
        <w:rPr>
          <w:rStyle w:val="af0"/>
          <w:rFonts w:hint="eastAsia"/>
          <w:lang w:eastAsia="zh-TW"/>
        </w:rPr>
        <w:t>feature</w:t>
      </w:r>
      <w:r w:rsidR="002D0422">
        <w:rPr>
          <w:rStyle w:val="af0"/>
          <w:lang w:eastAsia="zh-TW"/>
        </w:rPr>
        <w:t>s</w:t>
      </w:r>
      <w:r w:rsidR="006521E6">
        <w:rPr>
          <w:rStyle w:val="af0"/>
          <w:rFonts w:hint="eastAsia"/>
          <w:lang w:eastAsia="zh-TW"/>
        </w:rPr>
        <w:t>以達到更精確的</w:t>
      </w:r>
      <w:r w:rsidR="006521E6">
        <w:rPr>
          <w:rStyle w:val="af0"/>
          <w:rFonts w:hint="eastAsia"/>
          <w:lang w:eastAsia="zh-TW"/>
        </w:rPr>
        <w:t>m</w:t>
      </w:r>
      <w:r w:rsidR="006521E6">
        <w:rPr>
          <w:rStyle w:val="af0"/>
          <w:lang w:eastAsia="zh-TW"/>
        </w:rPr>
        <w:t>odel</w:t>
      </w:r>
      <w:r w:rsidR="00EC502A">
        <w:rPr>
          <w:rStyle w:val="af0"/>
          <w:rFonts w:hint="eastAsia"/>
          <w:lang w:eastAsia="zh-TW"/>
        </w:rPr>
        <w:t>這樣的操作練習</w:t>
      </w:r>
      <w:r w:rsidR="006521E6">
        <w:rPr>
          <w:rStyle w:val="af0"/>
          <w:rFonts w:hint="eastAsia"/>
          <w:lang w:eastAsia="zh-TW"/>
        </w:rPr>
        <w:t>。</w:t>
      </w:r>
    </w:p>
    <w:p w:rsidR="001D5854" w:rsidRPr="003B3F48" w:rsidRDefault="00E8691B" w:rsidP="003B3F48">
      <w:pPr>
        <w:pStyle w:val="ad"/>
        <w:numPr>
          <w:ilvl w:val="0"/>
          <w:numId w:val="19"/>
        </w:numPr>
        <w:ind w:leftChars="0"/>
        <w:rPr>
          <w:rStyle w:val="af0"/>
        </w:rPr>
      </w:pPr>
      <w:proofErr w:type="spellStart"/>
      <w:r w:rsidRPr="003B3F48">
        <w:rPr>
          <w:rStyle w:val="af0"/>
          <w:rFonts w:hint="eastAsia"/>
        </w:rPr>
        <w:t>參考資料</w:t>
      </w:r>
      <w:bookmarkStart w:id="0" w:name="_GoBack"/>
      <w:bookmarkEnd w:id="0"/>
      <w:proofErr w:type="spellEnd"/>
    </w:p>
    <w:p w:rsidR="004933DB" w:rsidRPr="003B3F48" w:rsidRDefault="004933DB" w:rsidP="003B3F48">
      <w:pPr>
        <w:rPr>
          <w:rStyle w:val="af0"/>
        </w:rPr>
      </w:pPr>
    </w:p>
    <w:sectPr w:rsidR="004933DB" w:rsidRPr="003B3F48" w:rsidSect="001D585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9FB" w:rsidRDefault="009659FB">
      <w:r>
        <w:separator/>
      </w:r>
    </w:p>
  </w:endnote>
  <w:endnote w:type="continuationSeparator" w:id="0">
    <w:p w:rsidR="009659FB" w:rsidRDefault="0096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4161336"/>
      <w:docPartObj>
        <w:docPartGallery w:val="Page Numbers (Bottom of Page)"/>
        <w:docPartUnique/>
      </w:docPartObj>
    </w:sdtPr>
    <w:sdtContent>
      <w:p w:rsidR="00084E35" w:rsidRDefault="00084E3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0084E35" w:rsidRDefault="00084E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9FB" w:rsidRDefault="009659FB">
      <w:r>
        <w:separator/>
      </w:r>
    </w:p>
  </w:footnote>
  <w:footnote w:type="continuationSeparator" w:id="0">
    <w:p w:rsidR="009659FB" w:rsidRDefault="0096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ED9" w:rsidRPr="00C91C39" w:rsidRDefault="00BB0ED9" w:rsidP="00BB0ED9">
    <w:pPr>
      <w:pStyle w:val="ae"/>
      <w:rPr>
        <w:rFonts w:ascii="標楷體" w:eastAsia="標楷體" w:hAnsi="標楷體"/>
        <w:b w:val="0"/>
        <w:sz w:val="24"/>
        <w:szCs w:val="24"/>
        <w:lang w:eastAsia="zh-TW"/>
      </w:rPr>
    </w:pPr>
    <w:r w:rsidRPr="00C91C39">
      <w:rPr>
        <w:rFonts w:ascii="標楷體" w:eastAsia="標楷體" w:hAnsi="標楷體" w:hint="eastAsia"/>
        <w:b w:val="0"/>
        <w:lang w:eastAsia="zh-TW"/>
      </w:rPr>
      <w:t>作業</w:t>
    </w:r>
    <w:r w:rsidR="00733E7C">
      <w:rPr>
        <w:rFonts w:ascii="標楷體" w:eastAsia="標楷體" w:hAnsi="標楷體" w:hint="eastAsia"/>
        <w:b w:val="0"/>
        <w:lang w:eastAsia="zh-TW"/>
      </w:rPr>
      <w:t>二</w:t>
    </w:r>
    <w:r>
      <w:rPr>
        <w:rFonts w:ascii="標楷體" w:eastAsia="標楷體" w:hAnsi="標楷體" w:hint="eastAsia"/>
        <w:b w:val="0"/>
        <w:lang w:eastAsia="zh-TW"/>
      </w:rPr>
      <w:t xml:space="preserve"> </w:t>
    </w:r>
    <w:r w:rsidRPr="00C91C39">
      <w:rPr>
        <w:rFonts w:ascii="標楷體" w:eastAsia="標楷體" w:hAnsi="標楷體" w:hint="eastAsia"/>
        <w:b w:val="0"/>
        <w:sz w:val="24"/>
        <w:szCs w:val="24"/>
        <w:lang w:eastAsia="zh-TW"/>
      </w:rPr>
      <w:t>李妮燁</w:t>
    </w:r>
  </w:p>
  <w:p w:rsidR="00BB0ED9" w:rsidRDefault="00BB0ED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B27F5"/>
    <w:multiLevelType w:val="hybridMultilevel"/>
    <w:tmpl w:val="5882F7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C6F32F9"/>
    <w:multiLevelType w:val="hybridMultilevel"/>
    <w:tmpl w:val="88DE3D38"/>
    <w:lvl w:ilvl="0" w:tplc="24C85F5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0A0EF8"/>
    <w:multiLevelType w:val="hybridMultilevel"/>
    <w:tmpl w:val="04EE7C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54F327A"/>
    <w:multiLevelType w:val="hybridMultilevel"/>
    <w:tmpl w:val="6ABE7724"/>
    <w:lvl w:ilvl="0" w:tplc="24C85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58B61380"/>
    <w:multiLevelType w:val="hybridMultilevel"/>
    <w:tmpl w:val="01EE7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A75565F"/>
    <w:multiLevelType w:val="hybridMultilevel"/>
    <w:tmpl w:val="9BEAD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D364A0"/>
    <w:multiLevelType w:val="hybridMultilevel"/>
    <w:tmpl w:val="FFB8F63C"/>
    <w:lvl w:ilvl="0" w:tplc="24C85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76DD428B"/>
    <w:multiLevelType w:val="hybridMultilevel"/>
    <w:tmpl w:val="37B4468C"/>
    <w:lvl w:ilvl="0" w:tplc="24C85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4"/>
  </w:num>
  <w:num w:numId="13">
    <w:abstractNumId w:val="13"/>
  </w:num>
  <w:num w:numId="14">
    <w:abstractNumId w:val="15"/>
  </w:num>
  <w:num w:numId="15">
    <w:abstractNumId w:val="10"/>
  </w:num>
  <w:num w:numId="16">
    <w:abstractNumId w:val="12"/>
  </w:num>
  <w:num w:numId="17">
    <w:abstractNumId w:val="19"/>
  </w:num>
  <w:num w:numId="18">
    <w:abstractNumId w:val="11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E04"/>
    <w:rsid w:val="00002D97"/>
    <w:rsid w:val="00007C54"/>
    <w:rsid w:val="0001650D"/>
    <w:rsid w:val="00030F02"/>
    <w:rsid w:val="0005557E"/>
    <w:rsid w:val="000618D3"/>
    <w:rsid w:val="000716F0"/>
    <w:rsid w:val="00075083"/>
    <w:rsid w:val="00083425"/>
    <w:rsid w:val="00084830"/>
    <w:rsid w:val="00084E35"/>
    <w:rsid w:val="000A3886"/>
    <w:rsid w:val="000A4A31"/>
    <w:rsid w:val="000B6E88"/>
    <w:rsid w:val="000D5DA1"/>
    <w:rsid w:val="000D7A95"/>
    <w:rsid w:val="000E0CF3"/>
    <w:rsid w:val="000E7A86"/>
    <w:rsid w:val="000F30B5"/>
    <w:rsid w:val="0010687B"/>
    <w:rsid w:val="00131D5B"/>
    <w:rsid w:val="0013346B"/>
    <w:rsid w:val="00144026"/>
    <w:rsid w:val="001515D3"/>
    <w:rsid w:val="00167FD0"/>
    <w:rsid w:val="00180746"/>
    <w:rsid w:val="00182B85"/>
    <w:rsid w:val="001842E8"/>
    <w:rsid w:val="001C4B5D"/>
    <w:rsid w:val="001D5854"/>
    <w:rsid w:val="001E2CA1"/>
    <w:rsid w:val="001E6173"/>
    <w:rsid w:val="00200FC9"/>
    <w:rsid w:val="0021267C"/>
    <w:rsid w:val="00215FEA"/>
    <w:rsid w:val="00244D5B"/>
    <w:rsid w:val="00252C99"/>
    <w:rsid w:val="00252E00"/>
    <w:rsid w:val="002573C6"/>
    <w:rsid w:val="002750F4"/>
    <w:rsid w:val="002847D7"/>
    <w:rsid w:val="002860B7"/>
    <w:rsid w:val="002A41C6"/>
    <w:rsid w:val="002C4E93"/>
    <w:rsid w:val="002D0422"/>
    <w:rsid w:val="002E6232"/>
    <w:rsid w:val="002F066E"/>
    <w:rsid w:val="00307EBF"/>
    <w:rsid w:val="00322BD6"/>
    <w:rsid w:val="00323983"/>
    <w:rsid w:val="00326511"/>
    <w:rsid w:val="00333057"/>
    <w:rsid w:val="00352559"/>
    <w:rsid w:val="00374189"/>
    <w:rsid w:val="0039325F"/>
    <w:rsid w:val="003A27EC"/>
    <w:rsid w:val="003B3F48"/>
    <w:rsid w:val="003C10BD"/>
    <w:rsid w:val="003C3239"/>
    <w:rsid w:val="003D59C3"/>
    <w:rsid w:val="003E12DB"/>
    <w:rsid w:val="003E763D"/>
    <w:rsid w:val="003F3E35"/>
    <w:rsid w:val="00400A5A"/>
    <w:rsid w:val="00410164"/>
    <w:rsid w:val="00453F61"/>
    <w:rsid w:val="004933DB"/>
    <w:rsid w:val="0050652D"/>
    <w:rsid w:val="00524191"/>
    <w:rsid w:val="005274FD"/>
    <w:rsid w:val="005334AF"/>
    <w:rsid w:val="00556195"/>
    <w:rsid w:val="005603A9"/>
    <w:rsid w:val="00572052"/>
    <w:rsid w:val="0057471C"/>
    <w:rsid w:val="00581D14"/>
    <w:rsid w:val="00585B60"/>
    <w:rsid w:val="005935CF"/>
    <w:rsid w:val="005C14C1"/>
    <w:rsid w:val="006049A2"/>
    <w:rsid w:val="00631312"/>
    <w:rsid w:val="00631D1A"/>
    <w:rsid w:val="00646B5D"/>
    <w:rsid w:val="006521E6"/>
    <w:rsid w:val="00661FF5"/>
    <w:rsid w:val="0068113B"/>
    <w:rsid w:val="006813C3"/>
    <w:rsid w:val="006D7290"/>
    <w:rsid w:val="006E7F2D"/>
    <w:rsid w:val="006F5309"/>
    <w:rsid w:val="00700E82"/>
    <w:rsid w:val="00733E7C"/>
    <w:rsid w:val="0073568C"/>
    <w:rsid w:val="00742500"/>
    <w:rsid w:val="0076187F"/>
    <w:rsid w:val="0076238F"/>
    <w:rsid w:val="00781C94"/>
    <w:rsid w:val="00790359"/>
    <w:rsid w:val="00797A3E"/>
    <w:rsid w:val="007B79BD"/>
    <w:rsid w:val="007F6AA9"/>
    <w:rsid w:val="00817BD3"/>
    <w:rsid w:val="00821864"/>
    <w:rsid w:val="008239B7"/>
    <w:rsid w:val="008323CC"/>
    <w:rsid w:val="00852984"/>
    <w:rsid w:val="0086005E"/>
    <w:rsid w:val="008726A9"/>
    <w:rsid w:val="008C5B82"/>
    <w:rsid w:val="008E1096"/>
    <w:rsid w:val="008F4BD5"/>
    <w:rsid w:val="00916D8D"/>
    <w:rsid w:val="00931107"/>
    <w:rsid w:val="00933B8E"/>
    <w:rsid w:val="00951616"/>
    <w:rsid w:val="00955DD0"/>
    <w:rsid w:val="009659FB"/>
    <w:rsid w:val="0099629E"/>
    <w:rsid w:val="009B7353"/>
    <w:rsid w:val="009D3621"/>
    <w:rsid w:val="00A06DA1"/>
    <w:rsid w:val="00A072ED"/>
    <w:rsid w:val="00A118DB"/>
    <w:rsid w:val="00A27B8D"/>
    <w:rsid w:val="00A41211"/>
    <w:rsid w:val="00A521B8"/>
    <w:rsid w:val="00A60DEE"/>
    <w:rsid w:val="00A7034F"/>
    <w:rsid w:val="00A71AB1"/>
    <w:rsid w:val="00A82EA7"/>
    <w:rsid w:val="00A861FA"/>
    <w:rsid w:val="00A957D3"/>
    <w:rsid w:val="00AA57F0"/>
    <w:rsid w:val="00AA644F"/>
    <w:rsid w:val="00AD7CE9"/>
    <w:rsid w:val="00AE2CC8"/>
    <w:rsid w:val="00B07F1E"/>
    <w:rsid w:val="00B13707"/>
    <w:rsid w:val="00B21FCD"/>
    <w:rsid w:val="00B454B7"/>
    <w:rsid w:val="00B751FC"/>
    <w:rsid w:val="00B8359C"/>
    <w:rsid w:val="00B94611"/>
    <w:rsid w:val="00BB0ED9"/>
    <w:rsid w:val="00BE06F8"/>
    <w:rsid w:val="00C01B8A"/>
    <w:rsid w:val="00C26719"/>
    <w:rsid w:val="00C30867"/>
    <w:rsid w:val="00C51FB0"/>
    <w:rsid w:val="00C54022"/>
    <w:rsid w:val="00C67A39"/>
    <w:rsid w:val="00C83F3F"/>
    <w:rsid w:val="00C8720F"/>
    <w:rsid w:val="00C91C39"/>
    <w:rsid w:val="00CB0CC3"/>
    <w:rsid w:val="00CF4748"/>
    <w:rsid w:val="00D11CA5"/>
    <w:rsid w:val="00D30208"/>
    <w:rsid w:val="00D35BEF"/>
    <w:rsid w:val="00D514E3"/>
    <w:rsid w:val="00D62164"/>
    <w:rsid w:val="00D63E83"/>
    <w:rsid w:val="00D75E04"/>
    <w:rsid w:val="00D8179C"/>
    <w:rsid w:val="00D94E57"/>
    <w:rsid w:val="00DB3D7C"/>
    <w:rsid w:val="00DF2B8A"/>
    <w:rsid w:val="00E015D7"/>
    <w:rsid w:val="00E056E2"/>
    <w:rsid w:val="00E4516C"/>
    <w:rsid w:val="00E631F9"/>
    <w:rsid w:val="00E8691B"/>
    <w:rsid w:val="00EA0E9F"/>
    <w:rsid w:val="00EB4D07"/>
    <w:rsid w:val="00EC502A"/>
    <w:rsid w:val="00ED5E05"/>
    <w:rsid w:val="00EE077F"/>
    <w:rsid w:val="00EE667A"/>
    <w:rsid w:val="00EF434E"/>
    <w:rsid w:val="00F00B2E"/>
    <w:rsid w:val="00F018B9"/>
    <w:rsid w:val="00F571CA"/>
    <w:rsid w:val="00F77E0A"/>
    <w:rsid w:val="00FA7F58"/>
    <w:rsid w:val="00FC1E9C"/>
    <w:rsid w:val="00FC59B3"/>
    <w:rsid w:val="00FC5BE4"/>
    <w:rsid w:val="00FE68CA"/>
    <w:rsid w:val="00FE7EA1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18E53-E6B8-4253-8086-F45628E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新細明體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F3E35"/>
    <w:rPr>
      <w:rFonts w:ascii="Times New Roman" w:eastAsia="標楷體" w:hAnsi="Times New Roman"/>
      <w:sz w:val="24"/>
      <w:lang w:eastAsia="en-US"/>
    </w:rPr>
  </w:style>
  <w:style w:type="paragraph" w:styleId="1">
    <w:name w:val="heading 1"/>
    <w:basedOn w:val="a"/>
    <w:next w:val="a0"/>
    <w:link w:val="10"/>
    <w:qFormat/>
    <w:rsid w:val="00400A5A"/>
    <w:pPr>
      <w:spacing w:line="480" w:lineRule="auto"/>
      <w:jc w:val="center"/>
      <w:outlineLvl w:val="0"/>
    </w:pPr>
  </w:style>
  <w:style w:type="paragraph" w:styleId="2">
    <w:name w:val="heading 2"/>
    <w:basedOn w:val="a"/>
    <w:next w:val="a"/>
    <w:qFormat/>
    <w:rsid w:val="001D5854"/>
    <w:pPr>
      <w:spacing w:line="480" w:lineRule="auto"/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1D5854"/>
    <w:pPr>
      <w:spacing w:line="480" w:lineRule="auto"/>
      <w:ind w:firstLine="540"/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1"/>
  </w:style>
  <w:style w:type="character" w:styleId="a7">
    <w:name w:val="Hyperlink"/>
    <w:basedOn w:val="a1"/>
    <w:rPr>
      <w:color w:val="0000FF"/>
      <w:u w:val="single"/>
    </w:rPr>
  </w:style>
  <w:style w:type="character" w:customStyle="1" w:styleId="10">
    <w:name w:val="標題 1 字元"/>
    <w:basedOn w:val="a1"/>
    <w:link w:val="1"/>
    <w:rsid w:val="001D5854"/>
    <w:rPr>
      <w:sz w:val="24"/>
      <w:lang w:val="en-US" w:eastAsia="en-US" w:bidi="ar-SA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a"/>
    <w:rsid w:val="001D5854"/>
    <w:pPr>
      <w:numPr>
        <w:numId w:val="12"/>
      </w:numPr>
      <w:spacing w:line="480" w:lineRule="auto"/>
    </w:pPr>
  </w:style>
  <w:style w:type="character" w:customStyle="1" w:styleId="a4">
    <w:name w:val="本文 字元"/>
    <w:basedOn w:val="a1"/>
    <w:link w:val="a0"/>
    <w:rsid w:val="001D5854"/>
    <w:rPr>
      <w:sz w:val="24"/>
      <w:lang w:val="en-US" w:eastAsia="en-US" w:bidi="ar-SA"/>
    </w:rPr>
  </w:style>
  <w:style w:type="paragraph" w:styleId="aa">
    <w:name w:val="Block Text"/>
    <w:basedOn w:val="a0"/>
    <w:link w:val="ab"/>
    <w:rsid w:val="00DB3D7C"/>
    <w:pPr>
      <w:ind w:firstLine="0"/>
    </w:pPr>
  </w:style>
  <w:style w:type="paragraph" w:customStyle="1" w:styleId="Quotation">
    <w:name w:val="Quotation"/>
    <w:basedOn w:val="a0"/>
    <w:rsid w:val="00FA7F58"/>
    <w:pPr>
      <w:ind w:left="547" w:firstLine="0"/>
    </w:pPr>
  </w:style>
  <w:style w:type="character" w:customStyle="1" w:styleId="ab">
    <w:name w:val="區塊文字 字元"/>
    <w:basedOn w:val="a4"/>
    <w:link w:val="aa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a0"/>
    <w:rsid w:val="00F00B2E"/>
    <w:pPr>
      <w:ind w:left="547" w:hanging="547"/>
    </w:pPr>
  </w:style>
  <w:style w:type="table" w:styleId="ac">
    <w:name w:val="Table Grid"/>
    <w:basedOn w:val="a2"/>
    <w:rsid w:val="00D62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F3E35"/>
    <w:pPr>
      <w:ind w:leftChars="200" w:left="480"/>
    </w:pPr>
  </w:style>
  <w:style w:type="paragraph" w:styleId="ae">
    <w:name w:val="Title"/>
    <w:basedOn w:val="a"/>
    <w:next w:val="a"/>
    <w:link w:val="af"/>
    <w:qFormat/>
    <w:rsid w:val="00C91C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標題 字元"/>
    <w:basedOn w:val="a1"/>
    <w:link w:val="ae"/>
    <w:rsid w:val="00C91C39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f0">
    <w:name w:val="Emphasis"/>
    <w:aliases w:val="0normal"/>
    <w:basedOn w:val="a1"/>
    <w:qFormat/>
    <w:rsid w:val="003B3F48"/>
    <w:rPr>
      <w:rFonts w:eastAsia="標楷體"/>
      <w:i w:val="0"/>
      <w:iCs/>
      <w:sz w:val="24"/>
      <w:u w:val="none"/>
    </w:rPr>
  </w:style>
  <w:style w:type="character" w:customStyle="1" w:styleId="a9">
    <w:name w:val="頁尾 字元"/>
    <w:basedOn w:val="a1"/>
    <w:link w:val="a8"/>
    <w:uiPriority w:val="99"/>
    <w:rsid w:val="00084E35"/>
    <w:rPr>
      <w:rFonts w:ascii="Times New Roman" w:eastAsia="標楷體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lt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tf10076323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tf10076323</Template>
  <TotalTime>142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NIYE</dc:creator>
  <cp:keywords/>
  <dc:description/>
  <cp:lastModifiedBy>LI, NIYE</cp:lastModifiedBy>
  <cp:revision>26</cp:revision>
  <cp:lastPrinted>2018-09-27T02:19:00Z</cp:lastPrinted>
  <dcterms:created xsi:type="dcterms:W3CDTF">2018-11-18T13:46:00Z</dcterms:created>
  <dcterms:modified xsi:type="dcterms:W3CDTF">2018-11-21T07:07:00Z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TC100763231028</vt:lpwstr>
  </property>
</Properties>
</file>